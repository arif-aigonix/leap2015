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02B300" w14:textId="65C88B3E" w:rsidR="00215FB1" w:rsidRPr="00E7243F" w:rsidRDefault="00CD7F19" w:rsidP="00E7243F">
      <w:pPr>
        <w:pStyle w:val="Title"/>
      </w:pPr>
      <w:r>
        <w:t>LEAP 201</w:t>
      </w:r>
      <w:r w:rsidR="007C097D">
        <w:t>5</w:t>
      </w:r>
      <w:r>
        <w:t xml:space="preserve"> </w:t>
      </w:r>
      <w:r w:rsidR="00215FB1" w:rsidRPr="00E7243F">
        <w:t>AGENDA</w:t>
      </w:r>
    </w:p>
    <w:sdt>
      <w:sdtPr>
        <w:id w:val="44968575"/>
        <w:placeholder>
          <w:docPart w:val="B93D7E80117B43EEBFFFB83EE0023EE9"/>
        </w:placeholder>
      </w:sdtPr>
      <w:sdtEndPr/>
      <w:sdtContent>
        <w:p w14:paraId="3302B301" w14:textId="6CEA91EA" w:rsidR="00215FB1" w:rsidRPr="00D274EE" w:rsidRDefault="00CD7F19" w:rsidP="00D274EE">
          <w:pPr>
            <w:pStyle w:val="Heading1"/>
          </w:pPr>
          <w:r>
            <w:t xml:space="preserve">Clouds and </w:t>
          </w:r>
          <w:r w:rsidR="007C097D">
            <w:t>Distributed</w:t>
          </w:r>
          <w:r>
            <w:t xml:space="preserve"> Architecture</w:t>
          </w:r>
        </w:p>
      </w:sdtContent>
    </w:sdt>
    <w:sdt>
      <w:sdtPr>
        <w:alias w:val="Date"/>
        <w:tag w:val="Date"/>
        <w:id w:val="44967977"/>
        <w:placeholder>
          <w:docPart w:val="B03708CD166043C0B3FB6CFCF17BED92"/>
        </w:placeholder>
        <w:date w:fullDate="2015-05-12T00:00:00Z">
          <w:dateFormat w:val="MMMM d, yyyy"/>
          <w:lid w:val="en-US"/>
          <w:storeMappedDataAs w:val="dateTime"/>
          <w:calendar w:val="gregorian"/>
        </w:date>
      </w:sdtPr>
      <w:sdtEndPr/>
      <w:sdtContent>
        <w:p w14:paraId="3302B302" w14:textId="7F5FECCF" w:rsidR="00215FB1" w:rsidRPr="00E7243F" w:rsidRDefault="007C097D" w:rsidP="00E7243F">
          <w:pPr>
            <w:pStyle w:val="Heading2"/>
          </w:pPr>
          <w:r>
            <w:t>May 12, 2015</w:t>
          </w:r>
        </w:p>
      </w:sdtContent>
    </w:sdt>
    <w:p w14:paraId="3302B303" w14:textId="48548465" w:rsidR="00215FB1" w:rsidRPr="00E7243F" w:rsidRDefault="00B364CF" w:rsidP="00E7243F">
      <w:pPr>
        <w:pStyle w:val="Heading2"/>
      </w:pPr>
      <w:r>
        <w:t>9</w:t>
      </w:r>
      <w:r w:rsidR="00CD7F19">
        <w:t>:00 AM</w:t>
      </w:r>
      <w:r w:rsidR="00215FB1" w:rsidRPr="00E7243F">
        <w:t xml:space="preserve"> – </w:t>
      </w:r>
      <w:r w:rsidR="00CD7F19">
        <w:t>5:00 PM</w:t>
      </w:r>
    </w:p>
    <w:p w14:paraId="3302B304" w14:textId="77777777" w:rsidR="00215FB1" w:rsidRPr="001F6F17" w:rsidRDefault="00E82FFD" w:rsidP="00215FB1">
      <w:r w:rsidRPr="001F6F17">
        <w:rPr>
          <w:b/>
        </w:rPr>
        <w:t>Presenter</w:t>
      </w:r>
      <w:r w:rsidRPr="001F6F17">
        <w:t>: Ralph Squillace (</w:t>
      </w:r>
      <w:hyperlink r:id="rId8" w:history="1">
        <w:r w:rsidRPr="001F6F17">
          <w:rPr>
            <w:rStyle w:val="Hyperlink"/>
          </w:rPr>
          <w:t>rasquill@microsoft.com</w:t>
        </w:r>
      </w:hyperlink>
      <w:r w:rsidRPr="001F6F17">
        <w:t>)</w:t>
      </w:r>
    </w:p>
    <w:p w14:paraId="3302B305" w14:textId="77777777" w:rsidR="00E82FFD" w:rsidRPr="001F6F17" w:rsidRDefault="00E82FFD" w:rsidP="00215FB1"/>
    <w:p w14:paraId="3302B306" w14:textId="77777777" w:rsidR="00E82FFD" w:rsidRPr="0096281B" w:rsidRDefault="00E82FFD" w:rsidP="00215FB1">
      <w:r w:rsidRPr="0096281B">
        <w:rPr>
          <w:b/>
        </w:rPr>
        <w:t>Bio</w:t>
      </w:r>
      <w:r w:rsidRPr="0096281B">
        <w:t>:</w:t>
      </w:r>
    </w:p>
    <w:p w14:paraId="73C71DA7" w14:textId="77777777" w:rsidR="00B364CF" w:rsidRDefault="00B364CF" w:rsidP="00E82FFD">
      <w:pPr>
        <w:ind w:left="720"/>
      </w:pPr>
      <w:r w:rsidRPr="00B364CF">
        <w:t xml:space="preserve">Ralph Squillace is a senior content engineer for the Microsoft Azure Infrastructure team based in San Francisco, California. He works directly with customers trying and breaking Azure, as well as writing, publishing, and teaching cloud and distributed architecture and devops development mainly on Linux workloads and working with Linux, Mac, and Windows. He's responsible for the Azure CLI documentation, as well as Azure documentation for Docker, CoreOS, and various container orchestration systems such as Deis, Weave, Kubernetes, Mesos, and Docker's machine, swarm, and compose for contained applications. </w:t>
      </w:r>
    </w:p>
    <w:p w14:paraId="002350CD" w14:textId="77777777" w:rsidR="00B364CF" w:rsidRDefault="007C51E0" w:rsidP="00B364CF">
      <w:pPr>
        <w:ind w:left="720"/>
      </w:pPr>
      <w:r w:rsidRPr="007C51E0">
        <w:t xml:space="preserve">When he was young, he did his graduate work in history at the University of California, Berkeley. Yes, he is aware that he is supposed to be an historian; you don't need to tell him. Instead, Ralph started his </w:t>
      </w:r>
      <w:r w:rsidR="00F15EA6">
        <w:t xml:space="preserve">software </w:t>
      </w:r>
      <w:r w:rsidRPr="007C51E0">
        <w:t xml:space="preserve">career </w:t>
      </w:r>
      <w:r w:rsidR="00F15EA6">
        <w:t>with</w:t>
      </w:r>
      <w:r w:rsidRPr="007C51E0">
        <w:t xml:space="preserve"> OLE32 and then COM, after which he was a developer for several years, working on tools and applications for Microsoft and several other Seattle–based companies. He began writing articles for developers with the threading, async, and remoting documentation for .NET 1.0. </w:t>
      </w:r>
    </w:p>
    <w:p w14:paraId="3302B309" w14:textId="6E909A57" w:rsidR="00566D9D" w:rsidRPr="007C51E0" w:rsidRDefault="00B364CF" w:rsidP="00B364CF">
      <w:pPr>
        <w:ind w:left="720"/>
      </w:pPr>
      <w:r>
        <w:t xml:space="preserve">He’s been around a bit since then. He worked on natural language processing and analytics across Microsoft developer and third party sites to identify customer desires and real-world customer patterns – whether they’re on Azure or not. He spent a year advising customers with the Azure Customer Advisory Team (Azure CAT) in the United States, Europe, and the Middle East, and delivering architecture presentations as well as </w:t>
      </w:r>
      <w:hyperlink r:id="rId9" w:history="1">
        <w:r w:rsidRPr="00566D9D">
          <w:rPr>
            <w:rStyle w:val="Hyperlink"/>
          </w:rPr>
          <w:t>developer presentations at conferences</w:t>
        </w:r>
      </w:hyperlink>
      <w:r>
        <w:t>.</w:t>
      </w:r>
    </w:p>
    <w:p w14:paraId="3302B30A" w14:textId="77777777" w:rsidR="00E82FFD" w:rsidRPr="007C51E0" w:rsidRDefault="00E82FFD" w:rsidP="00215FB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8190"/>
      </w:tblGrid>
      <w:tr w:rsidR="00D274EE" w14:paraId="3302B30D" w14:textId="77777777" w:rsidTr="00D274EE">
        <w:trPr>
          <w:cantSplit/>
          <w:trHeight w:val="360"/>
        </w:trPr>
        <w:tc>
          <w:tcPr>
            <w:tcW w:w="1908" w:type="dxa"/>
            <w:vAlign w:val="bottom"/>
          </w:tcPr>
          <w:p w14:paraId="3302B30B" w14:textId="77777777" w:rsidR="00D274EE" w:rsidRPr="00D274EE" w:rsidRDefault="00D274EE" w:rsidP="00D274EE">
            <w:pPr>
              <w:pStyle w:val="Heading3"/>
            </w:pPr>
            <w:r w:rsidRPr="00D274EE">
              <w:t>Attendees:</w:t>
            </w:r>
          </w:p>
        </w:tc>
        <w:tc>
          <w:tcPr>
            <w:tcW w:w="8388" w:type="dxa"/>
            <w:vAlign w:val="bottom"/>
          </w:tcPr>
          <w:p w14:paraId="3302B30C" w14:textId="77777777" w:rsidR="00D274EE" w:rsidRDefault="00CD7F19" w:rsidP="00CD7F19">
            <w:r>
              <w:t>A Bunch of Talented People</w:t>
            </w:r>
          </w:p>
        </w:tc>
      </w:tr>
      <w:tr w:rsidR="00D274EE" w14:paraId="3302B310" w14:textId="77777777" w:rsidTr="00D274EE">
        <w:trPr>
          <w:cantSplit/>
          <w:trHeight w:val="360"/>
        </w:trPr>
        <w:tc>
          <w:tcPr>
            <w:tcW w:w="1908" w:type="dxa"/>
            <w:vAlign w:val="bottom"/>
          </w:tcPr>
          <w:p w14:paraId="3302B30E" w14:textId="77777777" w:rsidR="00D274EE" w:rsidRPr="00D274EE" w:rsidRDefault="00D274EE" w:rsidP="00D274EE">
            <w:pPr>
              <w:pStyle w:val="Heading3"/>
            </w:pPr>
            <w:r w:rsidRPr="00D274EE">
              <w:t>Please read:</w:t>
            </w:r>
          </w:p>
        </w:tc>
        <w:tc>
          <w:tcPr>
            <w:tcW w:w="8388" w:type="dxa"/>
            <w:vAlign w:val="bottom"/>
          </w:tcPr>
          <w:p w14:paraId="3302B30F" w14:textId="77777777" w:rsidR="00D274EE" w:rsidRDefault="00CD7F19" w:rsidP="00CD7F19">
            <w:r>
              <w:t>Anything you can grab.</w:t>
            </w:r>
          </w:p>
        </w:tc>
      </w:tr>
      <w:tr w:rsidR="00D274EE" w14:paraId="3302B313" w14:textId="77777777" w:rsidTr="00D274EE">
        <w:trPr>
          <w:cantSplit/>
          <w:trHeight w:val="360"/>
        </w:trPr>
        <w:tc>
          <w:tcPr>
            <w:tcW w:w="1908" w:type="dxa"/>
            <w:vAlign w:val="bottom"/>
          </w:tcPr>
          <w:p w14:paraId="3302B311" w14:textId="77777777" w:rsidR="00D274EE" w:rsidRPr="00D274EE" w:rsidRDefault="00D274EE" w:rsidP="00D274EE">
            <w:pPr>
              <w:pStyle w:val="Heading3"/>
            </w:pPr>
            <w:r w:rsidRPr="00D274EE">
              <w:t>Please bring:</w:t>
            </w:r>
          </w:p>
        </w:tc>
        <w:tc>
          <w:tcPr>
            <w:tcW w:w="8388" w:type="dxa"/>
            <w:vAlign w:val="bottom"/>
          </w:tcPr>
          <w:p w14:paraId="3302B312" w14:textId="77777777" w:rsidR="00D274EE" w:rsidRDefault="00CD7F19" w:rsidP="00CD7F19">
            <w:r>
              <w:t>A ton of detailed questions I can’t answer, but can find out.</w:t>
            </w:r>
          </w:p>
        </w:tc>
      </w:tr>
    </w:tbl>
    <w:p w14:paraId="3302B314" w14:textId="77777777" w:rsidR="00215FB1" w:rsidRDefault="00215FB1">
      <w:pPr>
        <w:tabs>
          <w:tab w:val="left" w:pos="1800"/>
        </w:tabs>
      </w:pPr>
    </w:p>
    <w:tbl>
      <w:tblPr>
        <w:tblW w:w="10355" w:type="dxa"/>
        <w:tblBorders>
          <w:top w:val="double" w:sz="6" w:space="0" w:color="7F7F7F" w:themeColor="text1" w:themeTint="80"/>
          <w:bottom w:val="double" w:sz="6" w:space="0" w:color="7F7F7F" w:themeColor="text1" w:themeTint="80"/>
          <w:insideH w:val="double" w:sz="6" w:space="0" w:color="7F7F7F" w:themeColor="text1" w:themeTint="80"/>
        </w:tblBorders>
        <w:tblCellMar>
          <w:top w:w="115" w:type="dxa"/>
          <w:left w:w="115" w:type="dxa"/>
          <w:bottom w:w="29" w:type="dxa"/>
          <w:right w:w="115" w:type="dxa"/>
        </w:tblCellMar>
        <w:tblLook w:val="0000" w:firstRow="0" w:lastRow="0" w:firstColumn="0" w:lastColumn="0" w:noHBand="0" w:noVBand="0"/>
      </w:tblPr>
      <w:tblGrid>
        <w:gridCol w:w="2794"/>
        <w:gridCol w:w="5213"/>
        <w:gridCol w:w="2348"/>
      </w:tblGrid>
      <w:tr w:rsidR="00215FB1" w14:paraId="3302B31A" w14:textId="77777777" w:rsidTr="00D274EE">
        <w:tc>
          <w:tcPr>
            <w:tcW w:w="2794" w:type="dxa"/>
          </w:tcPr>
          <w:p w14:paraId="3302B315" w14:textId="46D40AF8" w:rsidR="00215FB1" w:rsidRPr="00E7243F" w:rsidRDefault="00B364CF" w:rsidP="00CD7F19">
            <w:pPr>
              <w:pStyle w:val="Heading2"/>
            </w:pPr>
            <w:r>
              <w:t>8:30-9:15</w:t>
            </w:r>
          </w:p>
        </w:tc>
        <w:tc>
          <w:tcPr>
            <w:tcW w:w="5213" w:type="dxa"/>
          </w:tcPr>
          <w:sdt>
            <w:sdtPr>
              <w:id w:val="44968222"/>
              <w:placeholder>
                <w:docPart w:val="5C590158D4D84355843BAA344CC28191"/>
              </w:placeholder>
              <w:temporary/>
              <w:showingPlcHdr/>
            </w:sdtPr>
            <w:sdtEndPr/>
            <w:sdtContent>
              <w:p w14:paraId="3302B316" w14:textId="77777777" w:rsidR="00215FB1" w:rsidRPr="00E7243F" w:rsidRDefault="00B46BA6" w:rsidP="00D274EE">
                <w:pPr>
                  <w:pStyle w:val="Heading2"/>
                </w:pPr>
                <w:r w:rsidRPr="00E7243F">
                  <w:t>Introduction</w:t>
                </w:r>
              </w:p>
            </w:sdtContent>
          </w:sdt>
          <w:sdt>
            <w:sdtPr>
              <w:id w:val="44968251"/>
              <w:placeholder>
                <w:docPart w:val="0F619D4FD378451DAD30E4EA0765490E"/>
              </w:placeholder>
            </w:sdtPr>
            <w:sdtEndPr/>
            <w:sdtContent>
              <w:p w14:paraId="3302B317" w14:textId="77777777" w:rsidR="00215FB1" w:rsidRDefault="00CD7F19" w:rsidP="00D274EE">
                <w:r>
                  <w:t>Food, Coffee, Milling about and general noise</w:t>
                </w:r>
              </w:p>
            </w:sdtContent>
          </w:sdt>
          <w:p w14:paraId="3302B318" w14:textId="77777777" w:rsidR="00215FB1" w:rsidRDefault="00CD7F19" w:rsidP="00CD7F19">
            <w:r>
              <w:t>Why we’re here, what we’ll do, LEAP, and who is Ralph Squillace</w:t>
            </w:r>
            <w:r w:rsidR="00215FB1">
              <w:tab/>
            </w:r>
          </w:p>
        </w:tc>
        <w:sdt>
          <w:sdtPr>
            <w:id w:val="44968383"/>
            <w:placeholder>
              <w:docPart w:val="BC8D2B561FC346E4952503CC50B6D64E"/>
            </w:placeholder>
            <w:temporary/>
            <w:showingPlcHdr/>
          </w:sdtPr>
          <w:sdtEndPr/>
          <w:sdtContent>
            <w:tc>
              <w:tcPr>
                <w:tcW w:w="2348" w:type="dxa"/>
              </w:tcPr>
              <w:p w14:paraId="3302B319" w14:textId="77777777" w:rsidR="00215FB1" w:rsidRPr="00D274EE" w:rsidRDefault="00B46BA6" w:rsidP="00D274EE">
                <w:pPr>
                  <w:pStyle w:val="Location"/>
                </w:pPr>
                <w:r w:rsidRPr="00D274EE">
                  <w:t>[Location]</w:t>
                </w:r>
              </w:p>
            </w:tc>
          </w:sdtContent>
        </w:sdt>
      </w:tr>
      <w:tr w:rsidR="00B46BA6" w14:paraId="3302B320" w14:textId="77777777" w:rsidTr="00D274EE">
        <w:tc>
          <w:tcPr>
            <w:tcW w:w="2794" w:type="dxa"/>
          </w:tcPr>
          <w:p w14:paraId="3302B31B" w14:textId="14377B02" w:rsidR="00B46BA6" w:rsidRPr="00E7243F" w:rsidRDefault="00BE585A" w:rsidP="005B0315">
            <w:pPr>
              <w:pStyle w:val="Heading2"/>
            </w:pPr>
            <w:r>
              <w:t>9:15-10:15</w:t>
            </w:r>
          </w:p>
        </w:tc>
        <w:tc>
          <w:tcPr>
            <w:tcW w:w="5213" w:type="dxa"/>
          </w:tcPr>
          <w:p w14:paraId="3302B31C" w14:textId="07AB8520" w:rsidR="00B46BA6" w:rsidRPr="00E7243F" w:rsidRDefault="00CD7F19" w:rsidP="00D274EE">
            <w:pPr>
              <w:pStyle w:val="Heading2"/>
            </w:pPr>
            <w:r>
              <w:t xml:space="preserve">Cloud </w:t>
            </w:r>
            <w:r w:rsidR="00F1582E">
              <w:t xml:space="preserve">(and Distributed) </w:t>
            </w:r>
            <w:r>
              <w:t>Computing</w:t>
            </w:r>
            <w:r w:rsidR="00F1582E">
              <w:t xml:space="preserve"> </w:t>
            </w:r>
            <w:r w:rsidR="00B812EE">
              <w:t>and</w:t>
            </w:r>
            <w:r w:rsidR="00AB273E">
              <w:t xml:space="preserve"> the Competitive Landscape</w:t>
            </w:r>
            <w:r w:rsidR="00B812EE">
              <w:t>: Choices are your Advantage</w:t>
            </w:r>
          </w:p>
          <w:p w14:paraId="3302B31E" w14:textId="5A1EBF2A" w:rsidR="008E0CB3" w:rsidRDefault="00AB273E" w:rsidP="00BE585A">
            <w:r>
              <w:t xml:space="preserve">But too many is definitely confusing. </w:t>
            </w:r>
            <w:bookmarkStart w:id="0" w:name="_GoBack"/>
            <w:bookmarkEnd w:id="0"/>
            <w:r w:rsidR="00CD7F19">
              <w:t xml:space="preserve">What </w:t>
            </w:r>
            <w:r w:rsidR="0041097D">
              <w:t>cloud</w:t>
            </w:r>
            <w:r w:rsidR="00CD7F19">
              <w:t xml:space="preserve"> is. Why </w:t>
            </w:r>
            <w:r w:rsidR="001F6F17">
              <w:t>it is</w:t>
            </w:r>
            <w:r w:rsidR="00CD7F19">
              <w:t xml:space="preserve"> good. What is bad. </w:t>
            </w:r>
          </w:p>
        </w:tc>
        <w:sdt>
          <w:sdtPr>
            <w:id w:val="44968413"/>
            <w:placeholder>
              <w:docPart w:val="42C1248014F14841BA96D45642EF42B9"/>
            </w:placeholder>
            <w:temporary/>
            <w:showingPlcHdr/>
          </w:sdtPr>
          <w:sdtEndPr/>
          <w:sdtContent>
            <w:tc>
              <w:tcPr>
                <w:tcW w:w="2348" w:type="dxa"/>
              </w:tcPr>
              <w:p w14:paraId="3302B31F" w14:textId="77777777" w:rsidR="00B46BA6" w:rsidRPr="00D274EE" w:rsidRDefault="00B46BA6" w:rsidP="00D274EE">
                <w:pPr>
                  <w:pStyle w:val="Location"/>
                </w:pPr>
                <w:r w:rsidRPr="00D274EE">
                  <w:t>[Location]</w:t>
                </w:r>
              </w:p>
            </w:tc>
          </w:sdtContent>
        </w:sdt>
      </w:tr>
      <w:tr w:rsidR="00B46BA6" w14:paraId="3302B324" w14:textId="77777777" w:rsidTr="00D274EE">
        <w:tc>
          <w:tcPr>
            <w:tcW w:w="2794" w:type="dxa"/>
          </w:tcPr>
          <w:p w14:paraId="3302B321" w14:textId="187F1053" w:rsidR="00B46BA6" w:rsidRPr="00E7243F" w:rsidRDefault="00BE585A" w:rsidP="00BE585A">
            <w:pPr>
              <w:pStyle w:val="Heading2"/>
            </w:pPr>
            <w:r>
              <w:lastRenderedPageBreak/>
              <w:t>10</w:t>
            </w:r>
            <w:r w:rsidR="00CD7F19">
              <w:t>:</w:t>
            </w:r>
            <w:r w:rsidR="005B0315">
              <w:t>15</w:t>
            </w:r>
            <w:r w:rsidR="00B46BA6" w:rsidRPr="00E7243F">
              <w:t xml:space="preserve"> – </w:t>
            </w:r>
            <w:r>
              <w:t>10</w:t>
            </w:r>
            <w:r w:rsidR="00CD7F19">
              <w:t>:</w:t>
            </w:r>
            <w:r w:rsidR="005B0315">
              <w:t>30</w:t>
            </w:r>
          </w:p>
        </w:tc>
        <w:tc>
          <w:tcPr>
            <w:tcW w:w="5213" w:type="dxa"/>
          </w:tcPr>
          <w:p w14:paraId="3302B322" w14:textId="2CE34CEF" w:rsidR="00B46BA6" w:rsidRDefault="00CD7F19" w:rsidP="005E2C72">
            <w:pPr>
              <w:pStyle w:val="Heading2"/>
            </w:pPr>
            <w:r>
              <w:t>Bathrooms are this way</w:t>
            </w:r>
            <w:r w:rsidR="00BE585A">
              <w:t>!! Run!!</w:t>
            </w:r>
          </w:p>
        </w:tc>
        <w:sdt>
          <w:sdtPr>
            <w:id w:val="44968414"/>
            <w:placeholder>
              <w:docPart w:val="18096552A4EA44B1A71560B81AA69B1E"/>
            </w:placeholder>
            <w:temporary/>
            <w:showingPlcHdr/>
          </w:sdtPr>
          <w:sdtEndPr/>
          <w:sdtContent>
            <w:tc>
              <w:tcPr>
                <w:tcW w:w="2348" w:type="dxa"/>
              </w:tcPr>
              <w:p w14:paraId="3302B323" w14:textId="77777777" w:rsidR="00B46BA6" w:rsidRPr="00D274EE" w:rsidRDefault="00B46BA6" w:rsidP="00D274EE">
                <w:pPr>
                  <w:pStyle w:val="Location"/>
                </w:pPr>
                <w:r w:rsidRPr="00D274EE">
                  <w:t>[Location]</w:t>
                </w:r>
              </w:p>
            </w:tc>
          </w:sdtContent>
        </w:sdt>
      </w:tr>
      <w:tr w:rsidR="00B46BA6" w14:paraId="3302B32B" w14:textId="77777777" w:rsidTr="00D274EE">
        <w:tc>
          <w:tcPr>
            <w:tcW w:w="2794" w:type="dxa"/>
          </w:tcPr>
          <w:p w14:paraId="3302B325" w14:textId="2C401F22" w:rsidR="00B46BA6" w:rsidRPr="00E7243F" w:rsidRDefault="00BE585A" w:rsidP="00BE585A">
            <w:pPr>
              <w:pStyle w:val="Heading2"/>
            </w:pPr>
            <w:r>
              <w:t>10</w:t>
            </w:r>
            <w:r w:rsidR="00CD7F19">
              <w:t>:</w:t>
            </w:r>
            <w:r w:rsidR="005B0315">
              <w:t>30</w:t>
            </w:r>
            <w:r w:rsidR="00B46BA6" w:rsidRPr="00E7243F">
              <w:t xml:space="preserve"> – </w:t>
            </w:r>
            <w:r w:rsidR="00CD7F19">
              <w:t>1</w:t>
            </w:r>
            <w:r>
              <w:t>1</w:t>
            </w:r>
            <w:r w:rsidR="00CD7F19">
              <w:t>:00</w:t>
            </w:r>
          </w:p>
        </w:tc>
        <w:tc>
          <w:tcPr>
            <w:tcW w:w="5213" w:type="dxa"/>
          </w:tcPr>
          <w:p w14:paraId="3302B329" w14:textId="14686173" w:rsidR="00073227" w:rsidRDefault="00C51042" w:rsidP="00281895">
            <w:r>
              <w:t>Distributed Architecture: Microservices</w:t>
            </w:r>
          </w:p>
        </w:tc>
        <w:sdt>
          <w:sdtPr>
            <w:id w:val="44968415"/>
            <w:placeholder>
              <w:docPart w:val="CB6FB5BF180B44C4852B2AAE22A8ABF3"/>
            </w:placeholder>
            <w:temporary/>
            <w:showingPlcHdr/>
          </w:sdtPr>
          <w:sdtEndPr/>
          <w:sdtContent>
            <w:tc>
              <w:tcPr>
                <w:tcW w:w="2348" w:type="dxa"/>
              </w:tcPr>
              <w:p w14:paraId="3302B32A" w14:textId="77777777" w:rsidR="00B46BA6" w:rsidRPr="00D274EE" w:rsidRDefault="00B46BA6" w:rsidP="00D274EE">
                <w:pPr>
                  <w:pStyle w:val="Location"/>
                </w:pPr>
                <w:r w:rsidRPr="00D274EE">
                  <w:t>[Location]</w:t>
                </w:r>
              </w:p>
            </w:tc>
          </w:sdtContent>
        </w:sdt>
      </w:tr>
      <w:tr w:rsidR="00CD7F19" w14:paraId="3302B330" w14:textId="77777777" w:rsidTr="00386D7A">
        <w:tc>
          <w:tcPr>
            <w:tcW w:w="2794" w:type="dxa"/>
          </w:tcPr>
          <w:p w14:paraId="3302B32C" w14:textId="0A153474" w:rsidR="00CD7F19" w:rsidRPr="00E7243F" w:rsidRDefault="005E2C72" w:rsidP="00BE585A">
            <w:pPr>
              <w:pStyle w:val="Heading2"/>
            </w:pPr>
            <w:r>
              <w:t>1</w:t>
            </w:r>
            <w:r w:rsidR="00BE585A">
              <w:t>1</w:t>
            </w:r>
            <w:r>
              <w:t>:00</w:t>
            </w:r>
            <w:r w:rsidR="00CD7F19" w:rsidRPr="00E7243F">
              <w:t xml:space="preserve"> – </w:t>
            </w:r>
            <w:r>
              <w:t>1</w:t>
            </w:r>
            <w:r w:rsidR="00BE585A">
              <w:t>1</w:t>
            </w:r>
            <w:r>
              <w:t>:10</w:t>
            </w:r>
          </w:p>
        </w:tc>
        <w:tc>
          <w:tcPr>
            <w:tcW w:w="5213" w:type="dxa"/>
          </w:tcPr>
          <w:p w14:paraId="3302B32D" w14:textId="77777777" w:rsidR="00CD7F19" w:rsidRDefault="001F6F17" w:rsidP="005E2C72">
            <w:pPr>
              <w:pStyle w:val="Heading2"/>
            </w:pPr>
            <w:r>
              <w:t>Time</w:t>
            </w:r>
            <w:r w:rsidR="005E2C72">
              <w:t xml:space="preserve"> for a break?</w:t>
            </w:r>
            <w:r w:rsidR="00410482">
              <w:t xml:space="preserve"> </w:t>
            </w:r>
          </w:p>
          <w:p w14:paraId="3302B32E" w14:textId="77777777" w:rsidR="00410482" w:rsidRPr="00410482" w:rsidRDefault="00410482" w:rsidP="00410482">
            <w:r>
              <w:t>I know you people. Time is needed.</w:t>
            </w:r>
          </w:p>
        </w:tc>
        <w:sdt>
          <w:sdtPr>
            <w:id w:val="103468828"/>
            <w:placeholder>
              <w:docPart w:val="4E81B67BC0A84756B5F5F1C596EDB8F3"/>
            </w:placeholder>
            <w:temporary/>
            <w:showingPlcHdr/>
          </w:sdtPr>
          <w:sdtEndPr/>
          <w:sdtContent>
            <w:tc>
              <w:tcPr>
                <w:tcW w:w="2348" w:type="dxa"/>
              </w:tcPr>
              <w:p w14:paraId="3302B32F" w14:textId="77777777" w:rsidR="00CD7F19" w:rsidRPr="00D274EE" w:rsidRDefault="00CD7F19" w:rsidP="00386D7A">
                <w:pPr>
                  <w:pStyle w:val="Location"/>
                </w:pPr>
                <w:r w:rsidRPr="00D274EE">
                  <w:t>[Location]</w:t>
                </w:r>
              </w:p>
            </w:tc>
          </w:sdtContent>
        </w:sdt>
      </w:tr>
      <w:tr w:rsidR="00CD7F19" w14:paraId="3302B336" w14:textId="77777777" w:rsidTr="00386D7A">
        <w:tc>
          <w:tcPr>
            <w:tcW w:w="2794" w:type="dxa"/>
          </w:tcPr>
          <w:p w14:paraId="3302B331" w14:textId="4D2B1230" w:rsidR="00CD7F19" w:rsidRPr="00E7243F" w:rsidRDefault="00BE585A" w:rsidP="005E2C72">
            <w:pPr>
              <w:pStyle w:val="Heading2"/>
            </w:pPr>
            <w:r>
              <w:t>11</w:t>
            </w:r>
            <w:r w:rsidR="005E2C72">
              <w:t>:10</w:t>
            </w:r>
            <w:r w:rsidR="00CD7F19" w:rsidRPr="00E7243F">
              <w:t xml:space="preserve"> – </w:t>
            </w:r>
            <w:r w:rsidR="005E2C72">
              <w:t>12:00</w:t>
            </w:r>
          </w:p>
        </w:tc>
        <w:tc>
          <w:tcPr>
            <w:tcW w:w="5213" w:type="dxa"/>
          </w:tcPr>
          <w:p w14:paraId="3302B332" w14:textId="5C99B8EB" w:rsidR="00CD7F19" w:rsidRPr="00E7243F" w:rsidRDefault="00BE585A" w:rsidP="00386D7A">
            <w:pPr>
              <w:pStyle w:val="Heading2"/>
            </w:pPr>
            <w:r>
              <w:t>The Microservice Approach</w:t>
            </w:r>
            <w:r w:rsidR="00C51042">
              <w:t xml:space="preserve"> and Docker Containers</w:t>
            </w:r>
          </w:p>
          <w:p w14:paraId="3302B334" w14:textId="70F04B61" w:rsidR="005E2C72" w:rsidRDefault="00BE585A" w:rsidP="006F288A">
            <w:r>
              <w:t xml:space="preserve">What it is. Why now. </w:t>
            </w:r>
          </w:p>
        </w:tc>
        <w:sdt>
          <w:sdtPr>
            <w:id w:val="842436938"/>
            <w:placeholder>
              <w:docPart w:val="34981D4AAB544462A113C1F8F0D6EE1A"/>
            </w:placeholder>
            <w:temporary/>
            <w:showingPlcHdr/>
          </w:sdtPr>
          <w:sdtEndPr/>
          <w:sdtContent>
            <w:tc>
              <w:tcPr>
                <w:tcW w:w="2348" w:type="dxa"/>
              </w:tcPr>
              <w:p w14:paraId="3302B335" w14:textId="77777777" w:rsidR="00CD7F19" w:rsidRPr="00D274EE" w:rsidRDefault="00CD7F19" w:rsidP="00386D7A">
                <w:pPr>
                  <w:pStyle w:val="Location"/>
                </w:pPr>
                <w:r w:rsidRPr="00D274EE">
                  <w:t>[Location]</w:t>
                </w:r>
              </w:p>
            </w:tc>
          </w:sdtContent>
        </w:sdt>
      </w:tr>
      <w:tr w:rsidR="00CD7F19" w14:paraId="3302B33A" w14:textId="77777777" w:rsidTr="00386D7A">
        <w:tc>
          <w:tcPr>
            <w:tcW w:w="2794" w:type="dxa"/>
          </w:tcPr>
          <w:p w14:paraId="3302B337" w14:textId="77777777" w:rsidR="00CD7F19" w:rsidRPr="00E7243F" w:rsidRDefault="005E2C72" w:rsidP="005E2C72">
            <w:pPr>
              <w:pStyle w:val="Heading2"/>
            </w:pPr>
            <w:r>
              <w:t>12:00</w:t>
            </w:r>
            <w:r w:rsidR="00CD7F19" w:rsidRPr="00E7243F">
              <w:t xml:space="preserve"> – </w:t>
            </w:r>
            <w:r>
              <w:t>1:00</w:t>
            </w:r>
          </w:p>
        </w:tc>
        <w:tc>
          <w:tcPr>
            <w:tcW w:w="5213" w:type="dxa"/>
          </w:tcPr>
          <w:p w14:paraId="3302B338" w14:textId="77777777" w:rsidR="00CD7F19" w:rsidRDefault="005E2C72" w:rsidP="005E2C72">
            <w:pPr>
              <w:pStyle w:val="Heading2"/>
            </w:pPr>
            <w:r>
              <w:t>Everyone Needs Food</w:t>
            </w:r>
          </w:p>
        </w:tc>
        <w:sdt>
          <w:sdtPr>
            <w:id w:val="984825545"/>
            <w:placeholder>
              <w:docPart w:val="1876D7E63E4343A4B0BD4EEB38789FBA"/>
            </w:placeholder>
            <w:temporary/>
            <w:showingPlcHdr/>
          </w:sdtPr>
          <w:sdtEndPr/>
          <w:sdtContent>
            <w:tc>
              <w:tcPr>
                <w:tcW w:w="2348" w:type="dxa"/>
              </w:tcPr>
              <w:p w14:paraId="3302B339" w14:textId="77777777" w:rsidR="00CD7F19" w:rsidRPr="00D274EE" w:rsidRDefault="00CD7F19" w:rsidP="00386D7A">
                <w:pPr>
                  <w:pStyle w:val="Location"/>
                </w:pPr>
                <w:r w:rsidRPr="00D274EE">
                  <w:t>[Location]</w:t>
                </w:r>
              </w:p>
            </w:tc>
          </w:sdtContent>
        </w:sdt>
      </w:tr>
      <w:tr w:rsidR="00CD7F19" w14:paraId="3302B342" w14:textId="77777777" w:rsidTr="00386D7A">
        <w:tc>
          <w:tcPr>
            <w:tcW w:w="2794" w:type="dxa"/>
          </w:tcPr>
          <w:p w14:paraId="3302B33B" w14:textId="77777777" w:rsidR="00CD7F19" w:rsidRPr="00E7243F" w:rsidRDefault="005E2C72" w:rsidP="005E2C72">
            <w:pPr>
              <w:pStyle w:val="Heading2"/>
            </w:pPr>
            <w:r>
              <w:t>1:00</w:t>
            </w:r>
            <w:r w:rsidR="00CD7F19" w:rsidRPr="00E7243F">
              <w:t xml:space="preserve"> – </w:t>
            </w:r>
            <w:r>
              <w:t>2:00</w:t>
            </w:r>
          </w:p>
        </w:tc>
        <w:tc>
          <w:tcPr>
            <w:tcW w:w="5213" w:type="dxa"/>
          </w:tcPr>
          <w:p w14:paraId="3302B340" w14:textId="406A5DD0" w:rsidR="008E0CB3" w:rsidRPr="00C51042" w:rsidRDefault="00C51042" w:rsidP="00C51042">
            <w:pPr>
              <w:rPr>
                <w:b/>
              </w:rPr>
            </w:pPr>
            <w:r w:rsidRPr="00C51042">
              <w:rPr>
                <w:b/>
              </w:rPr>
              <w:t>Containers, Clusters, and Orchestration</w:t>
            </w:r>
          </w:p>
        </w:tc>
        <w:sdt>
          <w:sdtPr>
            <w:id w:val="-824050459"/>
            <w:placeholder>
              <w:docPart w:val="382C435EF42C45389212E2F855E7C0DA"/>
            </w:placeholder>
            <w:temporary/>
            <w:showingPlcHdr/>
          </w:sdtPr>
          <w:sdtEndPr/>
          <w:sdtContent>
            <w:tc>
              <w:tcPr>
                <w:tcW w:w="2348" w:type="dxa"/>
              </w:tcPr>
              <w:p w14:paraId="3302B341" w14:textId="77777777" w:rsidR="00CD7F19" w:rsidRPr="00D274EE" w:rsidRDefault="00CD7F19" w:rsidP="00386D7A">
                <w:pPr>
                  <w:pStyle w:val="Location"/>
                </w:pPr>
                <w:r w:rsidRPr="00D274EE">
                  <w:t>[Location]</w:t>
                </w:r>
              </w:p>
            </w:tc>
          </w:sdtContent>
        </w:sdt>
      </w:tr>
      <w:tr w:rsidR="00CD7F19" w14:paraId="3302B347" w14:textId="77777777" w:rsidTr="00386D7A">
        <w:tc>
          <w:tcPr>
            <w:tcW w:w="2794" w:type="dxa"/>
          </w:tcPr>
          <w:p w14:paraId="3302B343" w14:textId="77777777" w:rsidR="00CD7F19" w:rsidRPr="00E7243F" w:rsidRDefault="005E2C72" w:rsidP="005E2C72">
            <w:pPr>
              <w:pStyle w:val="Heading2"/>
            </w:pPr>
            <w:r>
              <w:t>2:00</w:t>
            </w:r>
            <w:r w:rsidR="00CD7F19" w:rsidRPr="00E7243F">
              <w:t xml:space="preserve"> – </w:t>
            </w:r>
            <w:r>
              <w:t>2:10</w:t>
            </w:r>
          </w:p>
        </w:tc>
        <w:tc>
          <w:tcPr>
            <w:tcW w:w="5213" w:type="dxa"/>
          </w:tcPr>
          <w:p w14:paraId="3302B344" w14:textId="77777777" w:rsidR="00CD7F19" w:rsidRDefault="005E2C72" w:rsidP="005E2C72">
            <w:pPr>
              <w:pStyle w:val="Heading2"/>
            </w:pPr>
            <w:r>
              <w:t>OK, OK, break time again.</w:t>
            </w:r>
          </w:p>
          <w:p w14:paraId="3302B345" w14:textId="77777777" w:rsidR="005E2C72" w:rsidRPr="005E2C72" w:rsidRDefault="005E2C72" w:rsidP="005E2C72"/>
        </w:tc>
        <w:sdt>
          <w:sdtPr>
            <w:id w:val="42033548"/>
            <w:placeholder>
              <w:docPart w:val="EC3F92D8518045D5BFAE117773C3BF65"/>
            </w:placeholder>
            <w:temporary/>
            <w:showingPlcHdr/>
          </w:sdtPr>
          <w:sdtEndPr/>
          <w:sdtContent>
            <w:tc>
              <w:tcPr>
                <w:tcW w:w="2348" w:type="dxa"/>
              </w:tcPr>
              <w:p w14:paraId="3302B346" w14:textId="77777777" w:rsidR="00CD7F19" w:rsidRPr="00D274EE" w:rsidRDefault="00CD7F19" w:rsidP="00386D7A">
                <w:pPr>
                  <w:pStyle w:val="Location"/>
                </w:pPr>
                <w:r w:rsidRPr="00D274EE">
                  <w:t>[Location]</w:t>
                </w:r>
              </w:p>
            </w:tc>
          </w:sdtContent>
        </w:sdt>
      </w:tr>
      <w:tr w:rsidR="00CD7F19" w14:paraId="3302B351" w14:textId="77777777" w:rsidTr="00386D7A">
        <w:tc>
          <w:tcPr>
            <w:tcW w:w="2794" w:type="dxa"/>
          </w:tcPr>
          <w:p w14:paraId="3302B348" w14:textId="77777777" w:rsidR="00CD7F19" w:rsidRPr="00E7243F" w:rsidRDefault="00AD188D" w:rsidP="00AD188D">
            <w:pPr>
              <w:pStyle w:val="Heading2"/>
            </w:pPr>
            <w:r>
              <w:t>2:10</w:t>
            </w:r>
            <w:r w:rsidR="00CD7F19" w:rsidRPr="00E7243F">
              <w:t xml:space="preserve"> – </w:t>
            </w:r>
            <w:r>
              <w:t>3:00</w:t>
            </w:r>
          </w:p>
        </w:tc>
        <w:tc>
          <w:tcPr>
            <w:tcW w:w="5213" w:type="dxa"/>
          </w:tcPr>
          <w:p w14:paraId="27DBCD40" w14:textId="77777777" w:rsidR="00073227" w:rsidRDefault="00C51042" w:rsidP="00C51042">
            <w:pPr>
              <w:rPr>
                <w:b/>
              </w:rPr>
            </w:pPr>
            <w:r w:rsidRPr="00C51042">
              <w:rPr>
                <w:b/>
              </w:rPr>
              <w:t>High-Scale Storage</w:t>
            </w:r>
            <w:r>
              <w:rPr>
                <w:b/>
              </w:rPr>
              <w:t>: Xbox Live</w:t>
            </w:r>
          </w:p>
          <w:p w14:paraId="3302B34F" w14:textId="49A6D5BE" w:rsidR="00C51042" w:rsidRPr="00C51042" w:rsidRDefault="00C51042" w:rsidP="00C51042">
            <w:r>
              <w:t>It’s storage evolution since 2011 with Azure.</w:t>
            </w:r>
          </w:p>
        </w:tc>
        <w:sdt>
          <w:sdtPr>
            <w:id w:val="753702837"/>
            <w:placeholder>
              <w:docPart w:val="F9CD851938B148739D82D26FDC7CF25A"/>
            </w:placeholder>
            <w:temporary/>
            <w:showingPlcHdr/>
          </w:sdtPr>
          <w:sdtEndPr/>
          <w:sdtContent>
            <w:tc>
              <w:tcPr>
                <w:tcW w:w="2348" w:type="dxa"/>
              </w:tcPr>
              <w:p w14:paraId="3302B350" w14:textId="77777777" w:rsidR="00CD7F19" w:rsidRPr="00D274EE" w:rsidRDefault="00CD7F19" w:rsidP="00386D7A">
                <w:pPr>
                  <w:pStyle w:val="Location"/>
                </w:pPr>
                <w:r w:rsidRPr="00D274EE">
                  <w:t>[Location]</w:t>
                </w:r>
              </w:p>
            </w:tc>
          </w:sdtContent>
        </w:sdt>
      </w:tr>
      <w:tr w:rsidR="005E2C72" w:rsidRPr="00D274EE" w14:paraId="3302B355" w14:textId="77777777" w:rsidTr="00386D7A">
        <w:tc>
          <w:tcPr>
            <w:tcW w:w="2794" w:type="dxa"/>
          </w:tcPr>
          <w:p w14:paraId="3302B352" w14:textId="365DEB24" w:rsidR="005E2C72" w:rsidRPr="00E7243F" w:rsidRDefault="00AD188D" w:rsidP="00AD188D">
            <w:pPr>
              <w:pStyle w:val="Heading2"/>
            </w:pPr>
            <w:r>
              <w:t>3:00</w:t>
            </w:r>
            <w:r w:rsidR="005E2C72" w:rsidRPr="00E7243F">
              <w:t xml:space="preserve"> – </w:t>
            </w:r>
            <w:r>
              <w:t>3:10</w:t>
            </w:r>
          </w:p>
        </w:tc>
        <w:tc>
          <w:tcPr>
            <w:tcW w:w="5213" w:type="dxa"/>
          </w:tcPr>
          <w:p w14:paraId="3302B353" w14:textId="0B834FA6" w:rsidR="005E2C72" w:rsidRDefault="00C51042" w:rsidP="00AD188D">
            <w:pPr>
              <w:pStyle w:val="Heading2"/>
            </w:pPr>
            <w:r>
              <w:t>Yet Another</w:t>
            </w:r>
            <w:r w:rsidR="00AD188D">
              <w:t xml:space="preserve"> Break</w:t>
            </w:r>
          </w:p>
        </w:tc>
        <w:sdt>
          <w:sdtPr>
            <w:id w:val="-1064092153"/>
            <w:placeholder>
              <w:docPart w:val="AB8E96ABCE544A8A9302EDD89FA3A7B6"/>
            </w:placeholder>
            <w:temporary/>
            <w:showingPlcHdr/>
          </w:sdtPr>
          <w:sdtEndPr/>
          <w:sdtContent>
            <w:tc>
              <w:tcPr>
                <w:tcW w:w="2348" w:type="dxa"/>
              </w:tcPr>
              <w:p w14:paraId="3302B354" w14:textId="77777777" w:rsidR="005E2C72" w:rsidRPr="00D274EE" w:rsidRDefault="005E2C72" w:rsidP="00386D7A">
                <w:pPr>
                  <w:pStyle w:val="Location"/>
                </w:pPr>
                <w:r w:rsidRPr="00D274EE">
                  <w:t>[Location]</w:t>
                </w:r>
              </w:p>
            </w:tc>
          </w:sdtContent>
        </w:sdt>
      </w:tr>
      <w:tr w:rsidR="005E2C72" w:rsidRPr="00D274EE" w14:paraId="3302B35D" w14:textId="77777777" w:rsidTr="00386D7A">
        <w:tc>
          <w:tcPr>
            <w:tcW w:w="2794" w:type="dxa"/>
          </w:tcPr>
          <w:p w14:paraId="3302B356" w14:textId="77777777" w:rsidR="005E2C72" w:rsidRPr="00E7243F" w:rsidRDefault="00AD188D" w:rsidP="00AD188D">
            <w:pPr>
              <w:pStyle w:val="Heading2"/>
            </w:pPr>
            <w:r>
              <w:t>3:10</w:t>
            </w:r>
            <w:r w:rsidR="005E2C72" w:rsidRPr="00E7243F">
              <w:t xml:space="preserve"> – </w:t>
            </w:r>
            <w:r>
              <w:t>4:00</w:t>
            </w:r>
          </w:p>
        </w:tc>
        <w:tc>
          <w:tcPr>
            <w:tcW w:w="5213" w:type="dxa"/>
          </w:tcPr>
          <w:p w14:paraId="3302B357" w14:textId="4C496C6A" w:rsidR="005E2C72" w:rsidRDefault="000123A9" w:rsidP="004753AB">
            <w:pPr>
              <w:pStyle w:val="Heading2"/>
            </w:pPr>
            <w:r>
              <w:t xml:space="preserve">Microservices, the </w:t>
            </w:r>
            <w:r w:rsidR="001E164B">
              <w:t>Service Fabric</w:t>
            </w:r>
            <w:r>
              <w:t>,</w:t>
            </w:r>
            <w:r w:rsidR="001E164B">
              <w:t xml:space="preserve"> and The Actor Model</w:t>
            </w:r>
          </w:p>
          <w:p w14:paraId="5C51200E" w14:textId="77777777" w:rsidR="008E0CB3" w:rsidRDefault="001E164B" w:rsidP="004753AB">
            <w:pPr>
              <w:pStyle w:val="ListParagraph"/>
              <w:numPr>
                <w:ilvl w:val="0"/>
                <w:numId w:val="9"/>
              </w:numPr>
            </w:pPr>
            <w:r>
              <w:t>The Azure API and its feature set</w:t>
            </w:r>
          </w:p>
          <w:p w14:paraId="3302B35B" w14:textId="67388724" w:rsidR="001E164B" w:rsidRPr="004753AB" w:rsidRDefault="001E164B" w:rsidP="004753AB">
            <w:pPr>
              <w:pStyle w:val="ListParagraph"/>
              <w:numPr>
                <w:ilvl w:val="0"/>
                <w:numId w:val="9"/>
              </w:numPr>
            </w:pPr>
            <w:r>
              <w:t>Actors</w:t>
            </w:r>
          </w:p>
        </w:tc>
        <w:sdt>
          <w:sdtPr>
            <w:id w:val="429940864"/>
            <w:placeholder>
              <w:docPart w:val="B0B08DFF2DE848608F79BC2C6B3DC72E"/>
            </w:placeholder>
            <w:temporary/>
            <w:showingPlcHdr/>
          </w:sdtPr>
          <w:sdtEndPr/>
          <w:sdtContent>
            <w:tc>
              <w:tcPr>
                <w:tcW w:w="2348" w:type="dxa"/>
              </w:tcPr>
              <w:p w14:paraId="3302B35C" w14:textId="77777777" w:rsidR="005E2C72" w:rsidRPr="00D274EE" w:rsidRDefault="005E2C72" w:rsidP="00386D7A">
                <w:pPr>
                  <w:pStyle w:val="Location"/>
                </w:pPr>
                <w:r w:rsidRPr="00D274EE">
                  <w:t>[Location]</w:t>
                </w:r>
              </w:p>
            </w:tc>
          </w:sdtContent>
        </w:sdt>
      </w:tr>
      <w:tr w:rsidR="005E2C72" w:rsidRPr="00D274EE" w14:paraId="3302B363" w14:textId="77777777" w:rsidTr="00386D7A">
        <w:tc>
          <w:tcPr>
            <w:tcW w:w="2794" w:type="dxa"/>
          </w:tcPr>
          <w:p w14:paraId="3302B35E" w14:textId="2F478EA8" w:rsidR="005E2C72" w:rsidRPr="00E7243F" w:rsidRDefault="00AD188D" w:rsidP="00AD188D">
            <w:pPr>
              <w:pStyle w:val="Heading2"/>
            </w:pPr>
            <w:r>
              <w:t>4:00</w:t>
            </w:r>
            <w:r w:rsidR="005E2C72" w:rsidRPr="00E7243F">
              <w:t xml:space="preserve"> – </w:t>
            </w:r>
            <w:r>
              <w:t>4:10</w:t>
            </w:r>
          </w:p>
        </w:tc>
        <w:tc>
          <w:tcPr>
            <w:tcW w:w="5213" w:type="dxa"/>
          </w:tcPr>
          <w:p w14:paraId="3302B35F" w14:textId="77777777" w:rsidR="005E2C72" w:rsidRDefault="00AD188D" w:rsidP="00AD188D">
            <w:pPr>
              <w:pStyle w:val="Heading2"/>
            </w:pPr>
            <w:r>
              <w:t>LAST BREAK: Power up</w:t>
            </w:r>
          </w:p>
          <w:p w14:paraId="3302B360" w14:textId="77777777" w:rsidR="00E52248" w:rsidRDefault="00E52248" w:rsidP="00E52248"/>
          <w:p w14:paraId="3302B361" w14:textId="77777777" w:rsidR="00E52248" w:rsidRPr="00E52248" w:rsidRDefault="00E52248" w:rsidP="00E52248"/>
        </w:tc>
        <w:sdt>
          <w:sdtPr>
            <w:id w:val="-1397277733"/>
            <w:placeholder>
              <w:docPart w:val="C40DCBA12B6349F0A99AB355702EE361"/>
            </w:placeholder>
            <w:temporary/>
            <w:showingPlcHdr/>
          </w:sdtPr>
          <w:sdtEndPr/>
          <w:sdtContent>
            <w:tc>
              <w:tcPr>
                <w:tcW w:w="2348" w:type="dxa"/>
              </w:tcPr>
              <w:p w14:paraId="3302B362" w14:textId="77777777" w:rsidR="005E2C72" w:rsidRPr="00D274EE" w:rsidRDefault="005E2C72" w:rsidP="00386D7A">
                <w:pPr>
                  <w:pStyle w:val="Location"/>
                </w:pPr>
                <w:r w:rsidRPr="00D274EE">
                  <w:t>[Location]</w:t>
                </w:r>
              </w:p>
            </w:tc>
          </w:sdtContent>
        </w:sdt>
      </w:tr>
      <w:tr w:rsidR="00E52248" w:rsidRPr="00D274EE" w14:paraId="3302B369" w14:textId="77777777" w:rsidTr="00386D7A">
        <w:tc>
          <w:tcPr>
            <w:tcW w:w="2794" w:type="dxa"/>
          </w:tcPr>
          <w:p w14:paraId="3302B364" w14:textId="77777777" w:rsidR="00E52248" w:rsidRDefault="00E52248" w:rsidP="00AD188D">
            <w:pPr>
              <w:pStyle w:val="Heading2"/>
            </w:pPr>
            <w:r>
              <w:br/>
              <w:t>4:10-4:30</w:t>
            </w:r>
          </w:p>
        </w:tc>
        <w:tc>
          <w:tcPr>
            <w:tcW w:w="5213" w:type="dxa"/>
          </w:tcPr>
          <w:p w14:paraId="3302B365" w14:textId="77777777" w:rsidR="00E52248" w:rsidRDefault="00E52248" w:rsidP="00AD188D">
            <w:pPr>
              <w:pStyle w:val="Heading2"/>
            </w:pPr>
            <w:r>
              <w:t>Distributed Applications and Security Compromises</w:t>
            </w:r>
          </w:p>
          <w:p w14:paraId="3302B366" w14:textId="77777777" w:rsidR="00E52248" w:rsidRDefault="00E52248" w:rsidP="00E52248">
            <w:r>
              <w:t>A very direct discussion of illegal and (unfortunately) legal compromises and what it can mean for architects</w:t>
            </w:r>
            <w:r w:rsidR="002D00D9">
              <w:t xml:space="preserve">. </w:t>
            </w:r>
          </w:p>
          <w:p w14:paraId="3302B367" w14:textId="77777777" w:rsidR="002D00D9" w:rsidRPr="00E52248" w:rsidRDefault="002D00D9" w:rsidP="00E52248">
            <w:r>
              <w:t>There will be no deck here. Discussion.</w:t>
            </w:r>
          </w:p>
        </w:tc>
        <w:tc>
          <w:tcPr>
            <w:tcW w:w="2348" w:type="dxa"/>
          </w:tcPr>
          <w:p w14:paraId="3302B368" w14:textId="77777777" w:rsidR="00E52248" w:rsidRDefault="00E52248" w:rsidP="00386D7A">
            <w:pPr>
              <w:pStyle w:val="Location"/>
            </w:pPr>
          </w:p>
        </w:tc>
      </w:tr>
      <w:tr w:rsidR="005E2C72" w:rsidRPr="00D274EE" w14:paraId="3302B371" w14:textId="77777777" w:rsidTr="00386D7A">
        <w:tc>
          <w:tcPr>
            <w:tcW w:w="2794" w:type="dxa"/>
          </w:tcPr>
          <w:p w14:paraId="3302B36A" w14:textId="77777777" w:rsidR="005E2C72" w:rsidRPr="00E7243F" w:rsidRDefault="00AD188D" w:rsidP="00E52248">
            <w:pPr>
              <w:pStyle w:val="Heading2"/>
            </w:pPr>
            <w:r>
              <w:t>4:</w:t>
            </w:r>
            <w:r w:rsidR="00E52248">
              <w:t>3</w:t>
            </w:r>
            <w:r>
              <w:t>0</w:t>
            </w:r>
            <w:r w:rsidR="005E2C72" w:rsidRPr="00E7243F">
              <w:t xml:space="preserve"> – </w:t>
            </w:r>
            <w:r>
              <w:t>4:40</w:t>
            </w:r>
          </w:p>
        </w:tc>
        <w:tc>
          <w:tcPr>
            <w:tcW w:w="5213" w:type="dxa"/>
          </w:tcPr>
          <w:p w14:paraId="3302B36B" w14:textId="77777777" w:rsidR="005E2C72" w:rsidRDefault="00AD188D" w:rsidP="00AD188D">
            <w:pPr>
              <w:pStyle w:val="Heading2"/>
            </w:pPr>
            <w:r>
              <w:t>Internet of</w:t>
            </w:r>
            <w:r w:rsidR="00496696">
              <w:t xml:space="preserve"> Things: Super</w:t>
            </w:r>
            <w:r w:rsidR="00AD2239">
              <w:t>- and Super-Dis-</w:t>
            </w:r>
            <w:r w:rsidR="00496696">
              <w:t>connectivity and Designing F</w:t>
            </w:r>
            <w:r>
              <w:t>ailure</w:t>
            </w:r>
          </w:p>
          <w:p w14:paraId="3302B36F" w14:textId="7912EF86" w:rsidR="00496696" w:rsidRPr="00496696" w:rsidRDefault="00496696" w:rsidP="000123A9">
            <w:r>
              <w:lastRenderedPageBreak/>
              <w:t xml:space="preserve">So </w:t>
            </w:r>
            <w:r w:rsidR="00AD2239">
              <w:t>many bits and pieces</w:t>
            </w:r>
            <w:r w:rsidR="000123A9">
              <w:t>, and the security issues therein.</w:t>
            </w:r>
          </w:p>
        </w:tc>
        <w:sdt>
          <w:sdtPr>
            <w:id w:val="216638608"/>
            <w:placeholder>
              <w:docPart w:val="77EA993D1D1B426D82CCB946DE983C32"/>
            </w:placeholder>
            <w:temporary/>
            <w:showingPlcHdr/>
          </w:sdtPr>
          <w:sdtEndPr/>
          <w:sdtContent>
            <w:tc>
              <w:tcPr>
                <w:tcW w:w="2348" w:type="dxa"/>
              </w:tcPr>
              <w:p w14:paraId="3302B370" w14:textId="77777777" w:rsidR="005E2C72" w:rsidRPr="00D274EE" w:rsidRDefault="005E2C72" w:rsidP="00386D7A">
                <w:pPr>
                  <w:pStyle w:val="Location"/>
                </w:pPr>
                <w:r w:rsidRPr="00D274EE">
                  <w:t>[Location]</w:t>
                </w:r>
              </w:p>
            </w:tc>
          </w:sdtContent>
        </w:sdt>
      </w:tr>
    </w:tbl>
    <w:p w14:paraId="3302B372" w14:textId="77777777" w:rsidR="00215FB1" w:rsidRDefault="00215FB1"/>
    <w:sectPr w:rsidR="00215FB1" w:rsidSect="00C041DB">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3D0F94E"/>
    <w:lvl w:ilvl="0">
      <w:start w:val="1"/>
      <w:numFmt w:val="decimal"/>
      <w:lvlText w:val="%1."/>
      <w:lvlJc w:val="left"/>
      <w:pPr>
        <w:tabs>
          <w:tab w:val="num" w:pos="1800"/>
        </w:tabs>
        <w:ind w:left="1800" w:hanging="360"/>
      </w:pPr>
    </w:lvl>
  </w:abstractNum>
  <w:abstractNum w:abstractNumId="1">
    <w:nsid w:val="FFFFFF7D"/>
    <w:multiLevelType w:val="singleLevel"/>
    <w:tmpl w:val="3746EE42"/>
    <w:lvl w:ilvl="0">
      <w:start w:val="1"/>
      <w:numFmt w:val="decimal"/>
      <w:lvlText w:val="%1."/>
      <w:lvlJc w:val="left"/>
      <w:pPr>
        <w:tabs>
          <w:tab w:val="num" w:pos="1440"/>
        </w:tabs>
        <w:ind w:left="1440" w:hanging="360"/>
      </w:pPr>
    </w:lvl>
  </w:abstractNum>
  <w:abstractNum w:abstractNumId="2">
    <w:nsid w:val="FFFFFF7E"/>
    <w:multiLevelType w:val="singleLevel"/>
    <w:tmpl w:val="4EC8DADE"/>
    <w:lvl w:ilvl="0">
      <w:start w:val="1"/>
      <w:numFmt w:val="decimal"/>
      <w:lvlText w:val="%1."/>
      <w:lvlJc w:val="left"/>
      <w:pPr>
        <w:tabs>
          <w:tab w:val="num" w:pos="1080"/>
        </w:tabs>
        <w:ind w:left="1080" w:hanging="360"/>
      </w:pPr>
    </w:lvl>
  </w:abstractNum>
  <w:abstractNum w:abstractNumId="3">
    <w:nsid w:val="FFFFFF7F"/>
    <w:multiLevelType w:val="singleLevel"/>
    <w:tmpl w:val="1B284D90"/>
    <w:lvl w:ilvl="0">
      <w:start w:val="1"/>
      <w:numFmt w:val="decimal"/>
      <w:lvlText w:val="%1."/>
      <w:lvlJc w:val="left"/>
      <w:pPr>
        <w:tabs>
          <w:tab w:val="num" w:pos="720"/>
        </w:tabs>
        <w:ind w:left="720" w:hanging="360"/>
      </w:pPr>
    </w:lvl>
  </w:abstractNum>
  <w:abstractNum w:abstractNumId="4">
    <w:nsid w:val="FFFFFF88"/>
    <w:multiLevelType w:val="singleLevel"/>
    <w:tmpl w:val="BAFC091A"/>
    <w:lvl w:ilvl="0">
      <w:start w:val="1"/>
      <w:numFmt w:val="decimal"/>
      <w:lvlText w:val="%1."/>
      <w:lvlJc w:val="left"/>
      <w:pPr>
        <w:tabs>
          <w:tab w:val="num" w:pos="360"/>
        </w:tabs>
        <w:ind w:left="360" w:hanging="360"/>
      </w:pPr>
    </w:lvl>
  </w:abstractNum>
  <w:abstractNum w:abstractNumId="5">
    <w:nsid w:val="069D5CFE"/>
    <w:multiLevelType w:val="hybridMultilevel"/>
    <w:tmpl w:val="B2BC5F1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6">
    <w:nsid w:val="21027AA2"/>
    <w:multiLevelType w:val="hybridMultilevel"/>
    <w:tmpl w:val="E6167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EA2D74"/>
    <w:multiLevelType w:val="hybridMultilevel"/>
    <w:tmpl w:val="EE446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476964"/>
    <w:multiLevelType w:val="hybridMultilevel"/>
    <w:tmpl w:val="01C68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D15BBD"/>
    <w:multiLevelType w:val="hybridMultilevel"/>
    <w:tmpl w:val="60AC4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9"/>
  </w:num>
  <w:num w:numId="7">
    <w:abstractNumId w:val="8"/>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F19"/>
    <w:rsid w:val="000123A9"/>
    <w:rsid w:val="00073227"/>
    <w:rsid w:val="00185CD0"/>
    <w:rsid w:val="001E164B"/>
    <w:rsid w:val="001E267D"/>
    <w:rsid w:val="001F6F17"/>
    <w:rsid w:val="00215FB1"/>
    <w:rsid w:val="002427A8"/>
    <w:rsid w:val="00281895"/>
    <w:rsid w:val="002855D9"/>
    <w:rsid w:val="002D00D9"/>
    <w:rsid w:val="00410482"/>
    <w:rsid w:val="0041097D"/>
    <w:rsid w:val="0042689F"/>
    <w:rsid w:val="00462098"/>
    <w:rsid w:val="004753AB"/>
    <w:rsid w:val="00496696"/>
    <w:rsid w:val="00566D9D"/>
    <w:rsid w:val="005B0315"/>
    <w:rsid w:val="005E2C72"/>
    <w:rsid w:val="006F288A"/>
    <w:rsid w:val="007C097D"/>
    <w:rsid w:val="007C51E0"/>
    <w:rsid w:val="007C645B"/>
    <w:rsid w:val="008E0CB3"/>
    <w:rsid w:val="0096281B"/>
    <w:rsid w:val="00AB273E"/>
    <w:rsid w:val="00AB7AD4"/>
    <w:rsid w:val="00AD188D"/>
    <w:rsid w:val="00AD2239"/>
    <w:rsid w:val="00B1229F"/>
    <w:rsid w:val="00B364CF"/>
    <w:rsid w:val="00B46BA6"/>
    <w:rsid w:val="00B812EE"/>
    <w:rsid w:val="00B8612B"/>
    <w:rsid w:val="00BD20CC"/>
    <w:rsid w:val="00BE585A"/>
    <w:rsid w:val="00C041DB"/>
    <w:rsid w:val="00C51042"/>
    <w:rsid w:val="00CD440E"/>
    <w:rsid w:val="00CD7F19"/>
    <w:rsid w:val="00D268A5"/>
    <w:rsid w:val="00D274EE"/>
    <w:rsid w:val="00D868B9"/>
    <w:rsid w:val="00E52248"/>
    <w:rsid w:val="00E7243F"/>
    <w:rsid w:val="00E82FFD"/>
    <w:rsid w:val="00EB2AB7"/>
    <w:rsid w:val="00F1582E"/>
    <w:rsid w:val="00F15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02B300"/>
  <w15:docId w15:val="{3CBA3651-16BD-443B-B2B8-FFD01C051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4EE"/>
    <w:pPr>
      <w:spacing w:before="60" w:after="60" w:line="276" w:lineRule="auto"/>
    </w:pPr>
    <w:rPr>
      <w:rFonts w:asciiTheme="minorHAnsi" w:hAnsiTheme="minorHAnsi"/>
      <w:szCs w:val="24"/>
    </w:rPr>
  </w:style>
  <w:style w:type="paragraph" w:styleId="Heading1">
    <w:name w:val="heading 1"/>
    <w:basedOn w:val="Normal"/>
    <w:next w:val="Normal"/>
    <w:qFormat/>
    <w:rsid w:val="00B46BA6"/>
    <w:pPr>
      <w:keepNext/>
      <w:spacing w:before="240"/>
      <w:outlineLvl w:val="0"/>
    </w:pPr>
    <w:rPr>
      <w:rFonts w:asciiTheme="majorHAnsi" w:hAnsiTheme="majorHAnsi" w:cs="Arial"/>
      <w:b/>
      <w:bCs/>
      <w:kern w:val="32"/>
      <w:sz w:val="28"/>
      <w:szCs w:val="32"/>
    </w:rPr>
  </w:style>
  <w:style w:type="paragraph" w:styleId="Heading2">
    <w:name w:val="heading 2"/>
    <w:basedOn w:val="Normal"/>
    <w:next w:val="Normal"/>
    <w:qFormat/>
    <w:rsid w:val="00B46BA6"/>
    <w:pPr>
      <w:spacing w:after="200"/>
      <w:contextualSpacing/>
      <w:outlineLvl w:val="1"/>
    </w:pPr>
    <w:rPr>
      <w:b/>
      <w:sz w:val="22"/>
    </w:rPr>
  </w:style>
  <w:style w:type="paragraph" w:styleId="Heading3">
    <w:name w:val="heading 3"/>
    <w:basedOn w:val="Normal"/>
    <w:next w:val="Normal"/>
    <w:link w:val="Heading3Char"/>
    <w:unhideWhenUsed/>
    <w:qFormat/>
    <w:rsid w:val="00D274EE"/>
    <w:pPr>
      <w:outlineLvl w:val="2"/>
    </w:pPr>
    <w:rPr>
      <w:b/>
    </w:rPr>
  </w:style>
  <w:style w:type="paragraph" w:styleId="Heading4">
    <w:name w:val="heading 4"/>
    <w:basedOn w:val="Heading2"/>
    <w:next w:val="Normal"/>
    <w:link w:val="Heading4Char"/>
    <w:unhideWhenUsed/>
    <w:qFormat/>
    <w:rsid w:val="00D274EE"/>
    <w:pPr>
      <w:spacing w:before="28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274EE"/>
    <w:rPr>
      <w:rFonts w:asciiTheme="minorHAnsi" w:hAnsiTheme="minorHAnsi"/>
      <w:b/>
      <w:szCs w:val="24"/>
    </w:rPr>
  </w:style>
  <w:style w:type="character" w:customStyle="1" w:styleId="Heading4Char">
    <w:name w:val="Heading 4 Char"/>
    <w:basedOn w:val="DefaultParagraphFont"/>
    <w:link w:val="Heading4"/>
    <w:rsid w:val="00D274EE"/>
    <w:rPr>
      <w:rFonts w:asciiTheme="minorHAnsi" w:hAnsiTheme="minorHAnsi"/>
      <w:b/>
      <w:sz w:val="22"/>
      <w:szCs w:val="24"/>
    </w:rPr>
  </w:style>
  <w:style w:type="paragraph" w:customStyle="1" w:styleId="Location">
    <w:name w:val="Location"/>
    <w:basedOn w:val="Normal"/>
    <w:qFormat/>
    <w:rsid w:val="00E7243F"/>
    <w:pPr>
      <w:jc w:val="right"/>
    </w:pPr>
  </w:style>
  <w:style w:type="paragraph" w:styleId="BalloonText">
    <w:name w:val="Balloon Text"/>
    <w:basedOn w:val="Normal"/>
    <w:link w:val="BalloonTextChar"/>
    <w:semiHidden/>
    <w:unhideWhenUsed/>
    <w:rsid w:val="00D274E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274EE"/>
    <w:rPr>
      <w:rFonts w:ascii="Tahoma" w:hAnsi="Tahoma" w:cs="Tahoma"/>
      <w:sz w:val="16"/>
      <w:szCs w:val="16"/>
    </w:rPr>
  </w:style>
  <w:style w:type="paragraph" w:styleId="Title">
    <w:name w:val="Title"/>
    <w:basedOn w:val="Normal"/>
    <w:next w:val="Heading1"/>
    <w:qFormat/>
    <w:rsid w:val="00D274EE"/>
    <w:pPr>
      <w:spacing w:before="240" w:after="80"/>
      <w:jc w:val="right"/>
    </w:pPr>
    <w:rPr>
      <w:rFonts w:asciiTheme="majorHAnsi" w:hAnsiTheme="majorHAnsi" w:cs="Arial"/>
      <w:b/>
      <w:color w:val="404040" w:themeColor="text1" w:themeTint="BF"/>
      <w:sz w:val="56"/>
    </w:rPr>
  </w:style>
  <w:style w:type="character" w:styleId="PlaceholderText">
    <w:name w:val="Placeholder Text"/>
    <w:basedOn w:val="DefaultParagraphFont"/>
    <w:uiPriority w:val="99"/>
    <w:semiHidden/>
    <w:rsid w:val="00B46BA6"/>
    <w:rPr>
      <w:color w:val="808080"/>
    </w:rPr>
  </w:style>
  <w:style w:type="table" w:styleId="TableGrid">
    <w:name w:val="Table Grid"/>
    <w:basedOn w:val="TableNormal"/>
    <w:rsid w:val="00D274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6F288A"/>
    <w:pPr>
      <w:ind w:left="720"/>
      <w:contextualSpacing/>
    </w:pPr>
  </w:style>
  <w:style w:type="character" w:styleId="Hyperlink">
    <w:name w:val="Hyperlink"/>
    <w:basedOn w:val="DefaultParagraphFont"/>
    <w:unhideWhenUsed/>
    <w:rsid w:val="00E82F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538972">
      <w:bodyDiv w:val="1"/>
      <w:marLeft w:val="0"/>
      <w:marRight w:val="0"/>
      <w:marTop w:val="0"/>
      <w:marBottom w:val="0"/>
      <w:divBdr>
        <w:top w:val="none" w:sz="0" w:space="0" w:color="auto"/>
        <w:left w:val="none" w:sz="0" w:space="0" w:color="auto"/>
        <w:bottom w:val="none" w:sz="0" w:space="0" w:color="auto"/>
        <w:right w:val="none" w:sz="0" w:space="0" w:color="auto"/>
      </w:divBdr>
    </w:div>
    <w:div w:id="45760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squill@microsoft.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vimeo.com/4354879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squill\AppData\Roaming\Microsoft\Templates\Agen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3D7E80117B43EEBFFFB83EE0023EE9"/>
        <w:category>
          <w:name w:val="General"/>
          <w:gallery w:val="placeholder"/>
        </w:category>
        <w:types>
          <w:type w:val="bbPlcHdr"/>
        </w:types>
        <w:behaviors>
          <w:behavior w:val="content"/>
        </w:behaviors>
        <w:guid w:val="{84DB258A-8E3F-4712-ACC5-D22BBD3FAA40}"/>
      </w:docPartPr>
      <w:docPartBody>
        <w:p w:rsidR="00996B02" w:rsidRDefault="00EE1204">
          <w:pPr>
            <w:pStyle w:val="B93D7E80117B43EEBFFFB83EE0023EE9"/>
          </w:pPr>
          <w:r>
            <w:t>[</w:t>
          </w:r>
          <w:r w:rsidRPr="00E7243F">
            <w:t>Meeting Title</w:t>
          </w:r>
          <w:r>
            <w:rPr>
              <w:rStyle w:val="PlaceholderText"/>
            </w:rPr>
            <w:t>]</w:t>
          </w:r>
        </w:p>
      </w:docPartBody>
    </w:docPart>
    <w:docPart>
      <w:docPartPr>
        <w:name w:val="B03708CD166043C0B3FB6CFCF17BED92"/>
        <w:category>
          <w:name w:val="General"/>
          <w:gallery w:val="placeholder"/>
        </w:category>
        <w:types>
          <w:type w:val="bbPlcHdr"/>
        </w:types>
        <w:behaviors>
          <w:behavior w:val="content"/>
        </w:behaviors>
        <w:guid w:val="{89313587-5D37-43AD-BD25-BCD8B16E8FC9}"/>
      </w:docPartPr>
      <w:docPartBody>
        <w:p w:rsidR="00996B02" w:rsidRDefault="00EE1204">
          <w:pPr>
            <w:pStyle w:val="B03708CD166043C0B3FB6CFCF17BED92"/>
          </w:pPr>
          <w:r>
            <w:t>[Click to select date]</w:t>
          </w:r>
        </w:p>
      </w:docPartBody>
    </w:docPart>
    <w:docPart>
      <w:docPartPr>
        <w:name w:val="5C590158D4D84355843BAA344CC28191"/>
        <w:category>
          <w:name w:val="General"/>
          <w:gallery w:val="placeholder"/>
        </w:category>
        <w:types>
          <w:type w:val="bbPlcHdr"/>
        </w:types>
        <w:behaviors>
          <w:behavior w:val="content"/>
        </w:behaviors>
        <w:guid w:val="{007921DF-E294-4D4F-BBD6-4AB79B2A161D}"/>
      </w:docPartPr>
      <w:docPartBody>
        <w:p w:rsidR="00996B02" w:rsidRDefault="00EE1204">
          <w:pPr>
            <w:pStyle w:val="5C590158D4D84355843BAA344CC28191"/>
          </w:pPr>
          <w:r w:rsidRPr="00E7243F">
            <w:t>Introduction</w:t>
          </w:r>
        </w:p>
      </w:docPartBody>
    </w:docPart>
    <w:docPart>
      <w:docPartPr>
        <w:name w:val="0F619D4FD378451DAD30E4EA0765490E"/>
        <w:category>
          <w:name w:val="General"/>
          <w:gallery w:val="placeholder"/>
        </w:category>
        <w:types>
          <w:type w:val="bbPlcHdr"/>
        </w:types>
        <w:behaviors>
          <w:behavior w:val="content"/>
        </w:behaviors>
        <w:guid w:val="{403E2FEE-76DA-44E5-A48A-8D106BBCAB3D}"/>
      </w:docPartPr>
      <w:docPartBody>
        <w:p w:rsidR="00996B02" w:rsidRDefault="00EE1204">
          <w:pPr>
            <w:pStyle w:val="0F619D4FD378451DAD30E4EA0765490E"/>
          </w:pPr>
          <w:r>
            <w:t>Continental Breakfast</w:t>
          </w:r>
        </w:p>
      </w:docPartBody>
    </w:docPart>
    <w:docPart>
      <w:docPartPr>
        <w:name w:val="BC8D2B561FC346E4952503CC50B6D64E"/>
        <w:category>
          <w:name w:val="General"/>
          <w:gallery w:val="placeholder"/>
        </w:category>
        <w:types>
          <w:type w:val="bbPlcHdr"/>
        </w:types>
        <w:behaviors>
          <w:behavior w:val="content"/>
        </w:behaviors>
        <w:guid w:val="{92FB23F8-9E41-4FE5-A89B-317E044B1716}"/>
      </w:docPartPr>
      <w:docPartBody>
        <w:p w:rsidR="00996B02" w:rsidRDefault="00EE1204">
          <w:pPr>
            <w:pStyle w:val="BC8D2B561FC346E4952503CC50B6D64E"/>
          </w:pPr>
          <w:r w:rsidRPr="00D274EE">
            <w:t>[Location]</w:t>
          </w:r>
        </w:p>
      </w:docPartBody>
    </w:docPart>
    <w:docPart>
      <w:docPartPr>
        <w:name w:val="42C1248014F14841BA96D45642EF42B9"/>
        <w:category>
          <w:name w:val="General"/>
          <w:gallery w:val="placeholder"/>
        </w:category>
        <w:types>
          <w:type w:val="bbPlcHdr"/>
        </w:types>
        <w:behaviors>
          <w:behavior w:val="content"/>
        </w:behaviors>
        <w:guid w:val="{A1A24A06-8890-479C-855F-AE7834E5A076}"/>
      </w:docPartPr>
      <w:docPartBody>
        <w:p w:rsidR="00996B02" w:rsidRDefault="00EE1204">
          <w:pPr>
            <w:pStyle w:val="42C1248014F14841BA96D45642EF42B9"/>
          </w:pPr>
          <w:r w:rsidRPr="00D274EE">
            <w:t>[Location]</w:t>
          </w:r>
        </w:p>
      </w:docPartBody>
    </w:docPart>
    <w:docPart>
      <w:docPartPr>
        <w:name w:val="18096552A4EA44B1A71560B81AA69B1E"/>
        <w:category>
          <w:name w:val="General"/>
          <w:gallery w:val="placeholder"/>
        </w:category>
        <w:types>
          <w:type w:val="bbPlcHdr"/>
        </w:types>
        <w:behaviors>
          <w:behavior w:val="content"/>
        </w:behaviors>
        <w:guid w:val="{75EC2D97-7B07-4171-AF08-AA78FBCD0EBF}"/>
      </w:docPartPr>
      <w:docPartBody>
        <w:p w:rsidR="00996B02" w:rsidRDefault="00EE1204">
          <w:pPr>
            <w:pStyle w:val="18096552A4EA44B1A71560B81AA69B1E"/>
          </w:pPr>
          <w:r w:rsidRPr="00D274EE">
            <w:t>[Location]</w:t>
          </w:r>
        </w:p>
      </w:docPartBody>
    </w:docPart>
    <w:docPart>
      <w:docPartPr>
        <w:name w:val="CB6FB5BF180B44C4852B2AAE22A8ABF3"/>
        <w:category>
          <w:name w:val="General"/>
          <w:gallery w:val="placeholder"/>
        </w:category>
        <w:types>
          <w:type w:val="bbPlcHdr"/>
        </w:types>
        <w:behaviors>
          <w:behavior w:val="content"/>
        </w:behaviors>
        <w:guid w:val="{88A57178-E0A5-422D-B334-8B06C3CF7EF7}"/>
      </w:docPartPr>
      <w:docPartBody>
        <w:p w:rsidR="00996B02" w:rsidRDefault="00EE1204">
          <w:pPr>
            <w:pStyle w:val="CB6FB5BF180B44C4852B2AAE22A8ABF3"/>
          </w:pPr>
          <w:r w:rsidRPr="00D274EE">
            <w:t>[Location]</w:t>
          </w:r>
        </w:p>
      </w:docPartBody>
    </w:docPart>
    <w:docPart>
      <w:docPartPr>
        <w:name w:val="4E81B67BC0A84756B5F5F1C596EDB8F3"/>
        <w:category>
          <w:name w:val="General"/>
          <w:gallery w:val="placeholder"/>
        </w:category>
        <w:types>
          <w:type w:val="bbPlcHdr"/>
        </w:types>
        <w:behaviors>
          <w:behavior w:val="content"/>
        </w:behaviors>
        <w:guid w:val="{64125C48-5BB8-49E0-822A-DD01E7C48D03}"/>
      </w:docPartPr>
      <w:docPartBody>
        <w:p w:rsidR="00996B02" w:rsidRDefault="001E553D" w:rsidP="001E553D">
          <w:pPr>
            <w:pStyle w:val="4E81B67BC0A84756B5F5F1C596EDB8F3"/>
          </w:pPr>
          <w:r w:rsidRPr="00D274EE">
            <w:t>[Location]</w:t>
          </w:r>
        </w:p>
      </w:docPartBody>
    </w:docPart>
    <w:docPart>
      <w:docPartPr>
        <w:name w:val="34981D4AAB544462A113C1F8F0D6EE1A"/>
        <w:category>
          <w:name w:val="General"/>
          <w:gallery w:val="placeholder"/>
        </w:category>
        <w:types>
          <w:type w:val="bbPlcHdr"/>
        </w:types>
        <w:behaviors>
          <w:behavior w:val="content"/>
        </w:behaviors>
        <w:guid w:val="{75433463-F2CB-440F-9BF4-ABB53250130C}"/>
      </w:docPartPr>
      <w:docPartBody>
        <w:p w:rsidR="00996B02" w:rsidRDefault="001E553D" w:rsidP="001E553D">
          <w:pPr>
            <w:pStyle w:val="34981D4AAB544462A113C1F8F0D6EE1A"/>
          </w:pPr>
          <w:r w:rsidRPr="00D274EE">
            <w:t>[Location]</w:t>
          </w:r>
        </w:p>
      </w:docPartBody>
    </w:docPart>
    <w:docPart>
      <w:docPartPr>
        <w:name w:val="1876D7E63E4343A4B0BD4EEB38789FBA"/>
        <w:category>
          <w:name w:val="General"/>
          <w:gallery w:val="placeholder"/>
        </w:category>
        <w:types>
          <w:type w:val="bbPlcHdr"/>
        </w:types>
        <w:behaviors>
          <w:behavior w:val="content"/>
        </w:behaviors>
        <w:guid w:val="{F950F9EE-7B0D-417A-A3AC-97321FA090DA}"/>
      </w:docPartPr>
      <w:docPartBody>
        <w:p w:rsidR="00996B02" w:rsidRDefault="001E553D" w:rsidP="001E553D">
          <w:pPr>
            <w:pStyle w:val="1876D7E63E4343A4B0BD4EEB38789FBA"/>
          </w:pPr>
          <w:r w:rsidRPr="00D274EE">
            <w:t>[Location]</w:t>
          </w:r>
        </w:p>
      </w:docPartBody>
    </w:docPart>
    <w:docPart>
      <w:docPartPr>
        <w:name w:val="382C435EF42C45389212E2F855E7C0DA"/>
        <w:category>
          <w:name w:val="General"/>
          <w:gallery w:val="placeholder"/>
        </w:category>
        <w:types>
          <w:type w:val="bbPlcHdr"/>
        </w:types>
        <w:behaviors>
          <w:behavior w:val="content"/>
        </w:behaviors>
        <w:guid w:val="{C52ABD2F-2FDF-487D-821B-E8383E83E0A1}"/>
      </w:docPartPr>
      <w:docPartBody>
        <w:p w:rsidR="00996B02" w:rsidRDefault="001E553D" w:rsidP="001E553D">
          <w:pPr>
            <w:pStyle w:val="382C435EF42C45389212E2F855E7C0DA"/>
          </w:pPr>
          <w:r w:rsidRPr="00D274EE">
            <w:t>[Location]</w:t>
          </w:r>
        </w:p>
      </w:docPartBody>
    </w:docPart>
    <w:docPart>
      <w:docPartPr>
        <w:name w:val="EC3F92D8518045D5BFAE117773C3BF65"/>
        <w:category>
          <w:name w:val="General"/>
          <w:gallery w:val="placeholder"/>
        </w:category>
        <w:types>
          <w:type w:val="bbPlcHdr"/>
        </w:types>
        <w:behaviors>
          <w:behavior w:val="content"/>
        </w:behaviors>
        <w:guid w:val="{F61FFDE8-5028-4219-B954-9A2D9F0F1A82}"/>
      </w:docPartPr>
      <w:docPartBody>
        <w:p w:rsidR="00996B02" w:rsidRDefault="001E553D" w:rsidP="001E553D">
          <w:pPr>
            <w:pStyle w:val="EC3F92D8518045D5BFAE117773C3BF65"/>
          </w:pPr>
          <w:r w:rsidRPr="00D274EE">
            <w:t>[Location]</w:t>
          </w:r>
        </w:p>
      </w:docPartBody>
    </w:docPart>
    <w:docPart>
      <w:docPartPr>
        <w:name w:val="F9CD851938B148739D82D26FDC7CF25A"/>
        <w:category>
          <w:name w:val="General"/>
          <w:gallery w:val="placeholder"/>
        </w:category>
        <w:types>
          <w:type w:val="bbPlcHdr"/>
        </w:types>
        <w:behaviors>
          <w:behavior w:val="content"/>
        </w:behaviors>
        <w:guid w:val="{92AE738C-D1D0-4A0A-81E0-21CD9F8E32B2}"/>
      </w:docPartPr>
      <w:docPartBody>
        <w:p w:rsidR="00996B02" w:rsidRDefault="001E553D" w:rsidP="001E553D">
          <w:pPr>
            <w:pStyle w:val="F9CD851938B148739D82D26FDC7CF25A"/>
          </w:pPr>
          <w:r w:rsidRPr="00D274EE">
            <w:t>[Location]</w:t>
          </w:r>
        </w:p>
      </w:docPartBody>
    </w:docPart>
    <w:docPart>
      <w:docPartPr>
        <w:name w:val="AB8E96ABCE544A8A9302EDD89FA3A7B6"/>
        <w:category>
          <w:name w:val="General"/>
          <w:gallery w:val="placeholder"/>
        </w:category>
        <w:types>
          <w:type w:val="bbPlcHdr"/>
        </w:types>
        <w:behaviors>
          <w:behavior w:val="content"/>
        </w:behaviors>
        <w:guid w:val="{9F8D5C7C-C441-4D27-BAA7-D8076CC73FA9}"/>
      </w:docPartPr>
      <w:docPartBody>
        <w:p w:rsidR="00996B02" w:rsidRDefault="001E553D" w:rsidP="001E553D">
          <w:pPr>
            <w:pStyle w:val="AB8E96ABCE544A8A9302EDD89FA3A7B6"/>
          </w:pPr>
          <w:r w:rsidRPr="00D274EE">
            <w:t>[Location]</w:t>
          </w:r>
        </w:p>
      </w:docPartBody>
    </w:docPart>
    <w:docPart>
      <w:docPartPr>
        <w:name w:val="B0B08DFF2DE848608F79BC2C6B3DC72E"/>
        <w:category>
          <w:name w:val="General"/>
          <w:gallery w:val="placeholder"/>
        </w:category>
        <w:types>
          <w:type w:val="bbPlcHdr"/>
        </w:types>
        <w:behaviors>
          <w:behavior w:val="content"/>
        </w:behaviors>
        <w:guid w:val="{48732C5E-B53B-4EFB-A902-D2768B5A1B21}"/>
      </w:docPartPr>
      <w:docPartBody>
        <w:p w:rsidR="00996B02" w:rsidRDefault="001E553D" w:rsidP="001E553D">
          <w:pPr>
            <w:pStyle w:val="B0B08DFF2DE848608F79BC2C6B3DC72E"/>
          </w:pPr>
          <w:r w:rsidRPr="00D274EE">
            <w:t>[Location]</w:t>
          </w:r>
        </w:p>
      </w:docPartBody>
    </w:docPart>
    <w:docPart>
      <w:docPartPr>
        <w:name w:val="C40DCBA12B6349F0A99AB355702EE361"/>
        <w:category>
          <w:name w:val="General"/>
          <w:gallery w:val="placeholder"/>
        </w:category>
        <w:types>
          <w:type w:val="bbPlcHdr"/>
        </w:types>
        <w:behaviors>
          <w:behavior w:val="content"/>
        </w:behaviors>
        <w:guid w:val="{29344D99-96BB-4228-8FAC-9A8A0DB46866}"/>
      </w:docPartPr>
      <w:docPartBody>
        <w:p w:rsidR="00996B02" w:rsidRDefault="001E553D" w:rsidP="001E553D">
          <w:pPr>
            <w:pStyle w:val="C40DCBA12B6349F0A99AB355702EE361"/>
          </w:pPr>
          <w:r w:rsidRPr="00D274EE">
            <w:t>[Location]</w:t>
          </w:r>
        </w:p>
      </w:docPartBody>
    </w:docPart>
    <w:docPart>
      <w:docPartPr>
        <w:name w:val="77EA993D1D1B426D82CCB946DE983C32"/>
        <w:category>
          <w:name w:val="General"/>
          <w:gallery w:val="placeholder"/>
        </w:category>
        <w:types>
          <w:type w:val="bbPlcHdr"/>
        </w:types>
        <w:behaviors>
          <w:behavior w:val="content"/>
        </w:behaviors>
        <w:guid w:val="{7681F9AE-5C85-4C5D-9BF7-FA2535FC4894}"/>
      </w:docPartPr>
      <w:docPartBody>
        <w:p w:rsidR="00996B02" w:rsidRDefault="001E553D" w:rsidP="001E553D">
          <w:pPr>
            <w:pStyle w:val="77EA993D1D1B426D82CCB946DE983C32"/>
          </w:pPr>
          <w:r w:rsidRPr="00D274EE">
            <w:t>[Location]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53D"/>
    <w:rsid w:val="001E553D"/>
    <w:rsid w:val="00693F78"/>
    <w:rsid w:val="007434C0"/>
    <w:rsid w:val="0077673C"/>
    <w:rsid w:val="00812A2D"/>
    <w:rsid w:val="00827F6C"/>
    <w:rsid w:val="00996B02"/>
    <w:rsid w:val="00AD36FC"/>
    <w:rsid w:val="00EE1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93D7E80117B43EEBFFFB83EE0023EE9">
    <w:name w:val="B93D7E80117B43EEBFFFB83EE0023EE9"/>
  </w:style>
  <w:style w:type="paragraph" w:customStyle="1" w:styleId="B03708CD166043C0B3FB6CFCF17BED92">
    <w:name w:val="B03708CD166043C0B3FB6CFCF17BED92"/>
  </w:style>
  <w:style w:type="paragraph" w:customStyle="1" w:styleId="67C8EE411414418BA9254015A669541D">
    <w:name w:val="67C8EE411414418BA9254015A669541D"/>
  </w:style>
  <w:style w:type="paragraph" w:customStyle="1" w:styleId="1E269813B4BF421D90532D900106A18C">
    <w:name w:val="1E269813B4BF421D90532D900106A18C"/>
  </w:style>
  <w:style w:type="paragraph" w:customStyle="1" w:styleId="E6D0C1B067ED4D08BAD31D54D06868B5">
    <w:name w:val="E6D0C1B067ED4D08BAD31D54D06868B5"/>
  </w:style>
  <w:style w:type="paragraph" w:customStyle="1" w:styleId="74384B50A6A742ACBCB7A96306BA369F">
    <w:name w:val="74384B50A6A742ACBCB7A96306BA369F"/>
  </w:style>
  <w:style w:type="paragraph" w:customStyle="1" w:styleId="ED07DA401ED54427B02F43F81919DEB3">
    <w:name w:val="ED07DA401ED54427B02F43F81919DEB3"/>
  </w:style>
  <w:style w:type="paragraph" w:customStyle="1" w:styleId="A0881A42CE7A4CD2A5004829C61AB7BE">
    <w:name w:val="A0881A42CE7A4CD2A5004829C61AB7BE"/>
  </w:style>
  <w:style w:type="paragraph" w:customStyle="1" w:styleId="1FB216B4042A40AD8246F04C0008632B">
    <w:name w:val="1FB216B4042A40AD8246F04C0008632B"/>
  </w:style>
  <w:style w:type="paragraph" w:customStyle="1" w:styleId="1F3B15D3FD9940CF829AF6F614CCE87B">
    <w:name w:val="1F3B15D3FD9940CF829AF6F614CCE87B"/>
  </w:style>
  <w:style w:type="paragraph" w:customStyle="1" w:styleId="5C590158D4D84355843BAA344CC28191">
    <w:name w:val="5C590158D4D84355843BAA344CC28191"/>
  </w:style>
  <w:style w:type="paragraph" w:customStyle="1" w:styleId="0F619D4FD378451DAD30E4EA0765490E">
    <w:name w:val="0F619D4FD378451DAD30E4EA0765490E"/>
  </w:style>
  <w:style w:type="paragraph" w:customStyle="1" w:styleId="65EB813E01EB4965871E21E6A42690CF">
    <w:name w:val="65EB813E01EB4965871E21E6A42690CF"/>
  </w:style>
  <w:style w:type="paragraph" w:customStyle="1" w:styleId="A4DB43F266AC43F4AC4375289D805DE9">
    <w:name w:val="A4DB43F266AC43F4AC4375289D805DE9"/>
  </w:style>
  <w:style w:type="paragraph" w:customStyle="1" w:styleId="BC8D2B561FC346E4952503CC50B6D64E">
    <w:name w:val="BC8D2B561FC346E4952503CC50B6D64E"/>
  </w:style>
  <w:style w:type="paragraph" w:customStyle="1" w:styleId="8152B7E7BC84414EB51D1D6DF2F0D701">
    <w:name w:val="8152B7E7BC84414EB51D1D6DF2F0D701"/>
  </w:style>
  <w:style w:type="paragraph" w:customStyle="1" w:styleId="58FED214AE534F9285F797EBF3085671">
    <w:name w:val="58FED214AE534F9285F797EBF3085671"/>
  </w:style>
  <w:style w:type="paragraph" w:customStyle="1" w:styleId="5B574980ACA4433A9FE332F7D4055552">
    <w:name w:val="5B574980ACA4433A9FE332F7D4055552"/>
  </w:style>
  <w:style w:type="paragraph" w:customStyle="1" w:styleId="6A341AFD612A4ABCB74B2B030F8DE50E">
    <w:name w:val="6A341AFD612A4ABCB74B2B030F8DE50E"/>
  </w:style>
  <w:style w:type="paragraph" w:customStyle="1" w:styleId="42C1248014F14841BA96D45642EF42B9">
    <w:name w:val="42C1248014F14841BA96D45642EF42B9"/>
  </w:style>
  <w:style w:type="paragraph" w:customStyle="1" w:styleId="178F026C83C14ACB99D2615A17D5855D">
    <w:name w:val="178F026C83C14ACB99D2615A17D5855D"/>
  </w:style>
  <w:style w:type="paragraph" w:customStyle="1" w:styleId="B02F9D20431F43F5B4F7B76D0B9990AE">
    <w:name w:val="B02F9D20431F43F5B4F7B76D0B9990AE"/>
  </w:style>
  <w:style w:type="paragraph" w:customStyle="1" w:styleId="E379EF2CBC5144F9B59BF2C79BAE85CD">
    <w:name w:val="E379EF2CBC5144F9B59BF2C79BAE85CD"/>
  </w:style>
  <w:style w:type="paragraph" w:customStyle="1" w:styleId="D4FD5DCCCA8A4CEDB1B508B9760F0306">
    <w:name w:val="D4FD5DCCCA8A4CEDB1B508B9760F0306"/>
  </w:style>
  <w:style w:type="paragraph" w:customStyle="1" w:styleId="18096552A4EA44B1A71560B81AA69B1E">
    <w:name w:val="18096552A4EA44B1A71560B81AA69B1E"/>
  </w:style>
  <w:style w:type="paragraph" w:customStyle="1" w:styleId="50ECDA0BE121423EB2E0C811193091FF">
    <w:name w:val="50ECDA0BE121423EB2E0C811193091FF"/>
  </w:style>
  <w:style w:type="paragraph" w:customStyle="1" w:styleId="EC790495AB874770A7171FCC8909301F">
    <w:name w:val="EC790495AB874770A7171FCC8909301F"/>
  </w:style>
  <w:style w:type="paragraph" w:customStyle="1" w:styleId="78F0AA70E09544DC9D41A00842DDEF0D">
    <w:name w:val="78F0AA70E09544DC9D41A00842DDEF0D"/>
  </w:style>
  <w:style w:type="paragraph" w:customStyle="1" w:styleId="BD384DB700C74E43B7E06D9826C7770C">
    <w:name w:val="BD384DB700C74E43B7E06D9826C7770C"/>
  </w:style>
  <w:style w:type="paragraph" w:customStyle="1" w:styleId="CB6FB5BF180B44C4852B2AAE22A8ABF3">
    <w:name w:val="CB6FB5BF180B44C4852B2AAE22A8ABF3"/>
  </w:style>
  <w:style w:type="paragraph" w:customStyle="1" w:styleId="47D543B60FBB4D93951CFCFC6AF5DEED">
    <w:name w:val="47D543B60FBB4D93951CFCFC6AF5DEED"/>
  </w:style>
  <w:style w:type="paragraph" w:customStyle="1" w:styleId="0985BF7E7326495FBF52E2432D1105EE">
    <w:name w:val="0985BF7E7326495FBF52E2432D1105EE"/>
    <w:rsid w:val="001E553D"/>
  </w:style>
  <w:style w:type="paragraph" w:customStyle="1" w:styleId="996E8D54B15443DC9FDA5F7FC8FF643A">
    <w:name w:val="996E8D54B15443DC9FDA5F7FC8FF643A"/>
    <w:rsid w:val="001E553D"/>
  </w:style>
  <w:style w:type="paragraph" w:customStyle="1" w:styleId="9F71134FAAC74176AD88F4C4B529227C">
    <w:name w:val="9F71134FAAC74176AD88F4C4B529227C"/>
    <w:rsid w:val="001E553D"/>
  </w:style>
  <w:style w:type="paragraph" w:customStyle="1" w:styleId="A4AF728F8FD14D229F9E5C6C809752F7">
    <w:name w:val="A4AF728F8FD14D229F9E5C6C809752F7"/>
    <w:rsid w:val="001E553D"/>
  </w:style>
  <w:style w:type="paragraph" w:customStyle="1" w:styleId="4E81B67BC0A84756B5F5F1C596EDB8F3">
    <w:name w:val="4E81B67BC0A84756B5F5F1C596EDB8F3"/>
    <w:rsid w:val="001E553D"/>
  </w:style>
  <w:style w:type="paragraph" w:customStyle="1" w:styleId="504AD2B3F1AF431298E0211A9BBA5D15">
    <w:name w:val="504AD2B3F1AF431298E0211A9BBA5D15"/>
    <w:rsid w:val="001E553D"/>
  </w:style>
  <w:style w:type="paragraph" w:customStyle="1" w:styleId="89FEDB4C245540D9A014A71EDCF33AEE">
    <w:name w:val="89FEDB4C245540D9A014A71EDCF33AEE"/>
    <w:rsid w:val="001E553D"/>
  </w:style>
  <w:style w:type="paragraph" w:customStyle="1" w:styleId="6F5C45BB5D024235B7980D52AA0C6FC7">
    <w:name w:val="6F5C45BB5D024235B7980D52AA0C6FC7"/>
    <w:rsid w:val="001E553D"/>
  </w:style>
  <w:style w:type="paragraph" w:customStyle="1" w:styleId="7B270DD2AE544752981876B1EF6A2C31">
    <w:name w:val="7B270DD2AE544752981876B1EF6A2C31"/>
    <w:rsid w:val="001E553D"/>
  </w:style>
  <w:style w:type="paragraph" w:customStyle="1" w:styleId="34981D4AAB544462A113C1F8F0D6EE1A">
    <w:name w:val="34981D4AAB544462A113C1F8F0D6EE1A"/>
    <w:rsid w:val="001E553D"/>
  </w:style>
  <w:style w:type="paragraph" w:customStyle="1" w:styleId="5978A04BC3234CFDA8017A5F53E88B84">
    <w:name w:val="5978A04BC3234CFDA8017A5F53E88B84"/>
    <w:rsid w:val="001E553D"/>
  </w:style>
  <w:style w:type="paragraph" w:customStyle="1" w:styleId="53C60A903E9E4E6891AB96DC2099E198">
    <w:name w:val="53C60A903E9E4E6891AB96DC2099E198"/>
    <w:rsid w:val="001E553D"/>
  </w:style>
  <w:style w:type="paragraph" w:customStyle="1" w:styleId="40F97574A3854096954A2C774E00C79F">
    <w:name w:val="40F97574A3854096954A2C774E00C79F"/>
    <w:rsid w:val="001E553D"/>
  </w:style>
  <w:style w:type="paragraph" w:customStyle="1" w:styleId="FACA49A2028947D58D5D3B38F0D6FAD1">
    <w:name w:val="FACA49A2028947D58D5D3B38F0D6FAD1"/>
    <w:rsid w:val="001E553D"/>
  </w:style>
  <w:style w:type="paragraph" w:customStyle="1" w:styleId="1876D7E63E4343A4B0BD4EEB38789FBA">
    <w:name w:val="1876D7E63E4343A4B0BD4EEB38789FBA"/>
    <w:rsid w:val="001E553D"/>
  </w:style>
  <w:style w:type="paragraph" w:customStyle="1" w:styleId="90C8FB27122D4E7BBA587B9F31842EF5">
    <w:name w:val="90C8FB27122D4E7BBA587B9F31842EF5"/>
    <w:rsid w:val="001E553D"/>
  </w:style>
  <w:style w:type="paragraph" w:customStyle="1" w:styleId="BF6F73C777AA44B0B304E30E4DB4BC11">
    <w:name w:val="BF6F73C777AA44B0B304E30E4DB4BC11"/>
    <w:rsid w:val="001E553D"/>
  </w:style>
  <w:style w:type="paragraph" w:customStyle="1" w:styleId="208F5D34BE6642CC8629C694DF6B019E">
    <w:name w:val="208F5D34BE6642CC8629C694DF6B019E"/>
    <w:rsid w:val="001E553D"/>
  </w:style>
  <w:style w:type="paragraph" w:customStyle="1" w:styleId="A225A9429059472EA842F82033B895A3">
    <w:name w:val="A225A9429059472EA842F82033B895A3"/>
    <w:rsid w:val="001E553D"/>
  </w:style>
  <w:style w:type="paragraph" w:customStyle="1" w:styleId="382C435EF42C45389212E2F855E7C0DA">
    <w:name w:val="382C435EF42C45389212E2F855E7C0DA"/>
    <w:rsid w:val="001E553D"/>
  </w:style>
  <w:style w:type="paragraph" w:customStyle="1" w:styleId="7361484274F74995AA35F932A1041F73">
    <w:name w:val="7361484274F74995AA35F932A1041F73"/>
    <w:rsid w:val="001E553D"/>
  </w:style>
  <w:style w:type="paragraph" w:customStyle="1" w:styleId="B76945103B0B40A188370EC8D2328A5D">
    <w:name w:val="B76945103B0B40A188370EC8D2328A5D"/>
    <w:rsid w:val="001E553D"/>
  </w:style>
  <w:style w:type="paragraph" w:customStyle="1" w:styleId="8505603383F044E6BADB47F3A7AB43FE">
    <w:name w:val="8505603383F044E6BADB47F3A7AB43FE"/>
    <w:rsid w:val="001E553D"/>
  </w:style>
  <w:style w:type="paragraph" w:customStyle="1" w:styleId="F3B50694AAB444CB9341B271CD5A6392">
    <w:name w:val="F3B50694AAB444CB9341B271CD5A6392"/>
    <w:rsid w:val="001E553D"/>
  </w:style>
  <w:style w:type="paragraph" w:customStyle="1" w:styleId="EC3F92D8518045D5BFAE117773C3BF65">
    <w:name w:val="EC3F92D8518045D5BFAE117773C3BF65"/>
    <w:rsid w:val="001E553D"/>
  </w:style>
  <w:style w:type="paragraph" w:customStyle="1" w:styleId="028D95268B0B44D881B5D30147F745DF">
    <w:name w:val="028D95268B0B44D881B5D30147F745DF"/>
    <w:rsid w:val="001E553D"/>
  </w:style>
  <w:style w:type="paragraph" w:customStyle="1" w:styleId="F9397886EB304936A719C97F643DBB2A">
    <w:name w:val="F9397886EB304936A719C97F643DBB2A"/>
    <w:rsid w:val="001E553D"/>
  </w:style>
  <w:style w:type="paragraph" w:customStyle="1" w:styleId="14BD0940B2754DF88D67EE5B630B4FA8">
    <w:name w:val="14BD0940B2754DF88D67EE5B630B4FA8"/>
    <w:rsid w:val="001E553D"/>
  </w:style>
  <w:style w:type="paragraph" w:customStyle="1" w:styleId="8C33F3F5A0DA4A1CA2E2FCFB2B164601">
    <w:name w:val="8C33F3F5A0DA4A1CA2E2FCFB2B164601"/>
    <w:rsid w:val="001E553D"/>
  </w:style>
  <w:style w:type="paragraph" w:customStyle="1" w:styleId="F9CD851938B148739D82D26FDC7CF25A">
    <w:name w:val="F9CD851938B148739D82D26FDC7CF25A"/>
    <w:rsid w:val="001E553D"/>
  </w:style>
  <w:style w:type="paragraph" w:customStyle="1" w:styleId="F3576EFDFD534EC1886E7FB3A45A5DB2">
    <w:name w:val="F3576EFDFD534EC1886E7FB3A45A5DB2"/>
    <w:rsid w:val="001E553D"/>
  </w:style>
  <w:style w:type="paragraph" w:customStyle="1" w:styleId="0BA701E1288F486997FAC81BD094D820">
    <w:name w:val="0BA701E1288F486997FAC81BD094D820"/>
    <w:rsid w:val="001E553D"/>
  </w:style>
  <w:style w:type="paragraph" w:customStyle="1" w:styleId="80D84E39924443EA9C663D78D3B34A3F">
    <w:name w:val="80D84E39924443EA9C663D78D3B34A3F"/>
    <w:rsid w:val="001E553D"/>
  </w:style>
  <w:style w:type="paragraph" w:customStyle="1" w:styleId="63EC308324AB4A03A1F7391B99D74F62">
    <w:name w:val="63EC308324AB4A03A1F7391B99D74F62"/>
    <w:rsid w:val="001E553D"/>
  </w:style>
  <w:style w:type="paragraph" w:customStyle="1" w:styleId="AB8E96ABCE544A8A9302EDD89FA3A7B6">
    <w:name w:val="AB8E96ABCE544A8A9302EDD89FA3A7B6"/>
    <w:rsid w:val="001E553D"/>
  </w:style>
  <w:style w:type="paragraph" w:customStyle="1" w:styleId="346A382929934265A9F08FFFEEFD4863">
    <w:name w:val="346A382929934265A9F08FFFEEFD4863"/>
    <w:rsid w:val="001E553D"/>
  </w:style>
  <w:style w:type="paragraph" w:customStyle="1" w:styleId="2F519B47C2FC4BC291A2D432833E5797">
    <w:name w:val="2F519B47C2FC4BC291A2D432833E5797"/>
    <w:rsid w:val="001E553D"/>
  </w:style>
  <w:style w:type="paragraph" w:customStyle="1" w:styleId="C1413B8CFBFB44649AA94BE5770C96AC">
    <w:name w:val="C1413B8CFBFB44649AA94BE5770C96AC"/>
    <w:rsid w:val="001E553D"/>
  </w:style>
  <w:style w:type="paragraph" w:customStyle="1" w:styleId="DE81C0526243447B9ADCDC8B031F6CBA">
    <w:name w:val="DE81C0526243447B9ADCDC8B031F6CBA"/>
    <w:rsid w:val="001E553D"/>
  </w:style>
  <w:style w:type="paragraph" w:customStyle="1" w:styleId="B0B08DFF2DE848608F79BC2C6B3DC72E">
    <w:name w:val="B0B08DFF2DE848608F79BC2C6B3DC72E"/>
    <w:rsid w:val="001E553D"/>
  </w:style>
  <w:style w:type="paragraph" w:customStyle="1" w:styleId="1A9CF9DD4F704F5BA739E928AED00488">
    <w:name w:val="1A9CF9DD4F704F5BA739E928AED00488"/>
    <w:rsid w:val="001E553D"/>
  </w:style>
  <w:style w:type="paragraph" w:customStyle="1" w:styleId="15A8FCDC07C2433AB42E31FCCFDE98A1">
    <w:name w:val="15A8FCDC07C2433AB42E31FCCFDE98A1"/>
    <w:rsid w:val="001E553D"/>
  </w:style>
  <w:style w:type="paragraph" w:customStyle="1" w:styleId="451F7F6E6B7B4FD1A448B34D506ADB19">
    <w:name w:val="451F7F6E6B7B4FD1A448B34D506ADB19"/>
    <w:rsid w:val="001E553D"/>
  </w:style>
  <w:style w:type="paragraph" w:customStyle="1" w:styleId="6DA7B6DECBBD4D7C995CAC0A4160DB9A">
    <w:name w:val="6DA7B6DECBBD4D7C995CAC0A4160DB9A"/>
    <w:rsid w:val="001E553D"/>
  </w:style>
  <w:style w:type="paragraph" w:customStyle="1" w:styleId="C40DCBA12B6349F0A99AB355702EE361">
    <w:name w:val="C40DCBA12B6349F0A99AB355702EE361"/>
    <w:rsid w:val="001E553D"/>
  </w:style>
  <w:style w:type="paragraph" w:customStyle="1" w:styleId="7A5237C94BED4BD7A99A9F74411EF18D">
    <w:name w:val="7A5237C94BED4BD7A99A9F74411EF18D"/>
    <w:rsid w:val="001E553D"/>
  </w:style>
  <w:style w:type="paragraph" w:customStyle="1" w:styleId="86871E79D90948239D819A8BFF7C83A0">
    <w:name w:val="86871E79D90948239D819A8BFF7C83A0"/>
    <w:rsid w:val="001E553D"/>
  </w:style>
  <w:style w:type="paragraph" w:customStyle="1" w:styleId="D7AE4507A14B4A98BCF365EBDE543A4E">
    <w:name w:val="D7AE4507A14B4A98BCF365EBDE543A4E"/>
    <w:rsid w:val="001E553D"/>
  </w:style>
  <w:style w:type="paragraph" w:customStyle="1" w:styleId="A908E9BC73764B15B1215A67724A33F2">
    <w:name w:val="A908E9BC73764B15B1215A67724A33F2"/>
    <w:rsid w:val="001E553D"/>
  </w:style>
  <w:style w:type="paragraph" w:customStyle="1" w:styleId="77EA993D1D1B426D82CCB946DE983C32">
    <w:name w:val="77EA993D1D1B426D82CCB946DE983C32"/>
    <w:rsid w:val="001E553D"/>
  </w:style>
  <w:style w:type="paragraph" w:customStyle="1" w:styleId="BEA71AE8E1DB4D60AEF4EF8754335358">
    <w:name w:val="BEA71AE8E1DB4D60AEF4EF8754335358"/>
    <w:rsid w:val="001E553D"/>
  </w:style>
  <w:style w:type="paragraph" w:customStyle="1" w:styleId="E52AC5306A7C44DEB2BC21F64CCE9872">
    <w:name w:val="E52AC5306A7C44DEB2BC21F64CCE9872"/>
    <w:rsid w:val="001E553D"/>
  </w:style>
  <w:style w:type="paragraph" w:customStyle="1" w:styleId="232421FE2736455F84D3962E38ABCA6B">
    <w:name w:val="232421FE2736455F84D3962E38ABCA6B"/>
    <w:rsid w:val="001E553D"/>
  </w:style>
  <w:style w:type="paragraph" w:customStyle="1" w:styleId="9AD0CC176B834556B40DCE19889393E6">
    <w:name w:val="9AD0CC176B834556B40DCE19889393E6"/>
    <w:rsid w:val="001E553D"/>
  </w:style>
  <w:style w:type="paragraph" w:customStyle="1" w:styleId="E7C33590F9644A01A716713DDCE2E712">
    <w:name w:val="E7C33590F9644A01A716713DDCE2E712"/>
    <w:rsid w:val="001E55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96BC0A6FF31140AAD0F94D010C8C6F" ma:contentTypeVersion="0" ma:contentTypeDescription="Create a new document." ma:contentTypeScope="" ma:versionID="6535a412bec27a9118ff11667912217f">
  <xsd:schema xmlns:xsd="http://www.w3.org/2001/XMLSchema" xmlns:xs="http://www.w3.org/2001/XMLSchema" xmlns:p="http://schemas.microsoft.com/office/2006/metadata/properties" targetNamespace="http://schemas.microsoft.com/office/2006/metadata/properties" ma:root="true" ma:fieldsID="77c3ab8109ac3ed06bf4f70d158b5ba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E3BD65-23D0-47E9-95E4-DC2DC8782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66E0B98-B055-4DBD-A697-C20D504E4461}">
  <ds:schemaRefs>
    <ds:schemaRef ds:uri="http://schemas.microsoft.com/sharepoint/v3/contenttype/forms"/>
  </ds:schemaRefs>
</ds:datastoreItem>
</file>

<file path=customXml/itemProps3.xml><?xml version="1.0" encoding="utf-8"?>
<ds:datastoreItem xmlns:ds="http://schemas.openxmlformats.org/officeDocument/2006/customXml" ds:itemID="{E9278471-A9AE-43E3-8F8C-D8254248C6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Agenda</Template>
  <TotalTime>2345</TotalTime>
  <Pages>3</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Agenda</vt:lpstr>
    </vt:vector>
  </TitlesOfParts>
  <Company/>
  <LinksUpToDate>false</LinksUpToDate>
  <CharactersWithSpaces>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dc:title>
  <dc:creator>Ralph Squillace</dc:creator>
  <cp:keywords/>
  <cp:lastModifiedBy>Ralph Squillace</cp:lastModifiedBy>
  <cp:revision>7</cp:revision>
  <cp:lastPrinted>2003-09-10T22:27:00Z</cp:lastPrinted>
  <dcterms:created xsi:type="dcterms:W3CDTF">2015-05-08T05:53:00Z</dcterms:created>
  <dcterms:modified xsi:type="dcterms:W3CDTF">2015-05-10T01:46:00Z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TC062070661033</vt:lpwstr>
  </property>
  <property fmtid="{D5CDD505-2E9C-101B-9397-08002B2CF9AE}" pid="3" name="ContentTypeId">
    <vt:lpwstr>0x0101009C96BC0A6FF31140AAD0F94D010C8C6F</vt:lpwstr>
  </property>
  <property fmtid="{D5CDD505-2E9C-101B-9397-08002B2CF9AE}" pid="4" name="IsMyDocuments">
    <vt:bool>true</vt:bool>
  </property>
</Properties>
</file>